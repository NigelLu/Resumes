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AA9C" w14:textId="597F965E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>Dear Hiring Manager at Western Digital,</w:t>
      </w:r>
    </w:p>
    <w:p w14:paraId="671ACF9C" w14:textId="7ABDAC15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 xml:space="preserve">I am writing to express my enthusiasm for the Software Engineering Intern opportunity at Western Digital. As a Master's student in Computer Science at New York University, with a robust background in full-stack development, I am eager to bring my skills and experience to your dynamic team. </w:t>
      </w:r>
    </w:p>
    <w:p w14:paraId="0D766AB2" w14:textId="0EB86DD7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CTO at Kaizntree Co. Here, I spearheaded the development of a management platform, focusing on enhancing the user interface and user experience through web technologies such as VueJS and Django REST Framework. Being a result-driven person who values the team a lot, I created a productive and enjoyable working atmosphere for people at Kaizntree, effectively reducing troubleshooting time to under 24 hours.</w:t>
      </w:r>
    </w:p>
    <w:p w14:paraId="67E08DF6" w14:textId="545A94D7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modernizing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683D0CD8" w14:textId="320CDDBD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>I am drawn to Western Digital because of its perfect alignment with my career goal—software engineering to make a real impact. I am confident that my technical skills and my passion for software development will enable me to contribute meaningfully to your team.</w:t>
      </w:r>
    </w:p>
    <w:p w14:paraId="14070E2B" w14:textId="32A36923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>Thank you for considering my application. I look forward to the possibility of contributing to Western Digital and am eager to discuss further how my background and skills align with the goals of your team.</w:t>
      </w:r>
    </w:p>
    <w:p w14:paraId="2B378AAD" w14:textId="42053683" w:rsidR="00C807A4" w:rsidRPr="00C807A4" w:rsidRDefault="00C807A4" w:rsidP="00C807A4">
      <w:pPr>
        <w:rPr>
          <w:rFonts w:ascii="Times New Roman" w:hAnsi="Times New Roman" w:cs="Times New Roman"/>
          <w:lang w:eastAsia="zh-CN"/>
        </w:rPr>
      </w:pPr>
      <w:r w:rsidRPr="00C807A4">
        <w:rPr>
          <w:rFonts w:ascii="Times New Roman" w:hAnsi="Times New Roman" w:cs="Times New Roman"/>
          <w:lang w:eastAsia="zh-CN"/>
        </w:rPr>
        <w:t>Sincerely,</w:t>
      </w:r>
    </w:p>
    <w:p w14:paraId="275D7947" w14:textId="0CCFD4C2" w:rsidR="00E95027" w:rsidRPr="00C807A4" w:rsidRDefault="00C807A4" w:rsidP="00C807A4">
      <w:r w:rsidRPr="00C807A4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C807A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8E52" w14:textId="77777777" w:rsidR="00CE3A84" w:rsidRDefault="00CE3A84">
      <w:pPr>
        <w:spacing w:after="0" w:line="240" w:lineRule="auto"/>
      </w:pPr>
      <w:r>
        <w:separator/>
      </w:r>
    </w:p>
  </w:endnote>
  <w:endnote w:type="continuationSeparator" w:id="0">
    <w:p w14:paraId="37D8FFCA" w14:textId="77777777" w:rsidR="00CE3A84" w:rsidRDefault="00CE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0DD0" w14:textId="77777777" w:rsidR="00CE3A84" w:rsidRDefault="00CE3A84">
      <w:pPr>
        <w:spacing w:after="0" w:line="240" w:lineRule="auto"/>
      </w:pPr>
      <w:r>
        <w:separator/>
      </w:r>
    </w:p>
  </w:footnote>
  <w:footnote w:type="continuationSeparator" w:id="0">
    <w:p w14:paraId="50EDECCC" w14:textId="77777777" w:rsidR="00CE3A84" w:rsidRDefault="00CE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0F17FC"/>
    <w:rsid w:val="00140680"/>
    <w:rsid w:val="001431E1"/>
    <w:rsid w:val="00161417"/>
    <w:rsid w:val="00177920"/>
    <w:rsid w:val="001928F6"/>
    <w:rsid w:val="00237281"/>
    <w:rsid w:val="00251664"/>
    <w:rsid w:val="0025251A"/>
    <w:rsid w:val="00261D55"/>
    <w:rsid w:val="002A1A0A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23520"/>
    <w:rsid w:val="0048751C"/>
    <w:rsid w:val="0049564C"/>
    <w:rsid w:val="00496DBC"/>
    <w:rsid w:val="004A05C5"/>
    <w:rsid w:val="004D7662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F27D1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2AD5"/>
    <w:rsid w:val="00C35B0F"/>
    <w:rsid w:val="00C807A4"/>
    <w:rsid w:val="00C95AE8"/>
    <w:rsid w:val="00CD068E"/>
    <w:rsid w:val="00CE3A84"/>
    <w:rsid w:val="00DD7BDE"/>
    <w:rsid w:val="00DE1F4B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3</cp:revision>
  <cp:lastPrinted>2024-02-07T19:15:00Z</cp:lastPrinted>
  <dcterms:created xsi:type="dcterms:W3CDTF">2024-02-07T19:15:00Z</dcterms:created>
  <dcterms:modified xsi:type="dcterms:W3CDTF">2024-02-07T19:17:00Z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