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312294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proofErr w:type="spellStart"/>
      <w:r w:rsidR="007A16F2">
        <w:rPr>
          <w:rFonts w:ascii="Times New Roman" w:hAnsi="Times New Roman" w:cs="Times New Roman"/>
          <w:lang w:eastAsia="zh-CN"/>
        </w:rPr>
        <w:t>AdAction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8611AD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proofErr w:type="spellStart"/>
      <w:r w:rsidR="007A16F2">
        <w:rPr>
          <w:rFonts w:ascii="Times New Roman" w:hAnsi="Times New Roman" w:cs="Times New Roman"/>
          <w:lang w:eastAsia="zh-CN"/>
        </w:rPr>
        <w:t>AdAction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99BD5C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proofErr w:type="spellStart"/>
      <w:r w:rsidR="007A16F2">
        <w:rPr>
          <w:rFonts w:ascii="Times New Roman" w:hAnsi="Times New Roman" w:cs="Times New Roman"/>
          <w:lang w:eastAsia="zh-CN"/>
        </w:rPr>
        <w:t>AdAction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33FD783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proofErr w:type="spellStart"/>
      <w:r w:rsidR="007A16F2">
        <w:rPr>
          <w:rFonts w:ascii="Times New Roman" w:hAnsi="Times New Roman" w:cs="Times New Roman"/>
          <w:lang w:eastAsia="zh-CN"/>
        </w:rPr>
        <w:t>AdAction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E7CC" w14:textId="77777777" w:rsidR="007B7EE4" w:rsidRDefault="007B7EE4">
      <w:pPr>
        <w:spacing w:after="0" w:line="240" w:lineRule="auto"/>
      </w:pPr>
      <w:r>
        <w:separator/>
      </w:r>
    </w:p>
  </w:endnote>
  <w:endnote w:type="continuationSeparator" w:id="0">
    <w:p w14:paraId="6FFD76D8" w14:textId="77777777" w:rsidR="007B7EE4" w:rsidRDefault="007B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116D" w14:textId="77777777" w:rsidR="007B7EE4" w:rsidRDefault="007B7EE4">
      <w:pPr>
        <w:spacing w:after="0" w:line="240" w:lineRule="auto"/>
      </w:pPr>
      <w:r>
        <w:separator/>
      </w:r>
    </w:p>
  </w:footnote>
  <w:footnote w:type="continuationSeparator" w:id="0">
    <w:p w14:paraId="4CCB7338" w14:textId="77777777" w:rsidR="007B7EE4" w:rsidRDefault="007B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16</cp:revision>
  <dcterms:created xsi:type="dcterms:W3CDTF">2023-06-11T15:45:00Z</dcterms:created>
  <dcterms:modified xsi:type="dcterms:W3CDTF">2024-01-04T04:33:00Z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