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CC8B" w14:textId="77777777" w:rsidR="00417C33" w:rsidRDefault="00417C33" w:rsidP="00417C33">
      <w:pPr>
        <w:rPr>
          <w:rFonts w:ascii="Times New Roman" w:hAnsi="Times New Roman" w:cs="Times New Roman"/>
        </w:rPr>
      </w:pPr>
      <w:r w:rsidRPr="00417C33">
        <w:rPr>
          <w:rFonts w:ascii="Times New Roman" w:hAnsi="Times New Roman" w:cs="Times New Roman"/>
        </w:rPr>
        <w:t xml:space="preserve">I'm delighted to introduce Xiaochen, a talented software engineer with a solid background in web development and programming. </w:t>
      </w:r>
    </w:p>
    <w:p w14:paraId="6295ED5C" w14:textId="77777777" w:rsidR="00417C33" w:rsidRDefault="00417C33" w:rsidP="00417C33">
      <w:pPr>
        <w:rPr>
          <w:rFonts w:ascii="Times New Roman" w:hAnsi="Times New Roman" w:cs="Times New Roman"/>
        </w:rPr>
      </w:pPr>
      <w:r w:rsidRPr="00417C33">
        <w:rPr>
          <w:rFonts w:ascii="Times New Roman" w:hAnsi="Times New Roman" w:cs="Times New Roman"/>
        </w:rPr>
        <w:t xml:space="preserve">Xiaochen, who earned a B.S. in Data Science and Computer Science from NYU Shanghai, is now advancing his expertise with an M.S. in Computer Science at NYU Tandon. His skills in full-stack development, particularly in React, Django, PostgreSQL, and CI/CD, are a perfect match for Apple's requirements. During his time as a Software Engineering Intern at eBay, Xiaochen impressively showcased his web development and problem-solving abilities, demonstrating his capability to be an effective team member. His fluency in both Mandarin and English, coupled with strong interpersonal skills, makes him a standout candidate for Apple's diverse and innovative environment. </w:t>
      </w:r>
    </w:p>
    <w:p w14:paraId="477A8057" w14:textId="04A5AACB" w:rsidR="00417C33" w:rsidRPr="00417C33" w:rsidRDefault="00417C33" w:rsidP="00417C33">
      <w:pPr>
        <w:rPr>
          <w:rFonts w:ascii="Times New Roman" w:hAnsi="Times New Roman" w:cs="Times New Roman"/>
        </w:rPr>
      </w:pPr>
      <w:r w:rsidRPr="00417C33">
        <w:rPr>
          <w:rFonts w:ascii="Times New Roman" w:hAnsi="Times New Roman" w:cs="Times New Roman"/>
        </w:rPr>
        <w:t>Overall, Xiaochen's extensive knowledge in web development makes him an exemplary candidate for a role at Apple.</w:t>
      </w:r>
    </w:p>
    <w:sectPr w:rsidR="00417C33" w:rsidRPr="00417C33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D41EE" w14:textId="77777777" w:rsidR="009954C6" w:rsidRDefault="009954C6">
      <w:pPr>
        <w:spacing w:after="0" w:line="240" w:lineRule="auto"/>
      </w:pPr>
      <w:r>
        <w:separator/>
      </w:r>
    </w:p>
  </w:endnote>
  <w:endnote w:type="continuationSeparator" w:id="0">
    <w:p w14:paraId="0B5FB3DD" w14:textId="77777777" w:rsidR="009954C6" w:rsidRDefault="00995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DA97E" w14:textId="77777777" w:rsidR="009954C6" w:rsidRDefault="009954C6">
      <w:pPr>
        <w:spacing w:after="0" w:line="240" w:lineRule="auto"/>
      </w:pPr>
      <w:r>
        <w:separator/>
      </w:r>
    </w:p>
  </w:footnote>
  <w:footnote w:type="continuationSeparator" w:id="0">
    <w:p w14:paraId="510C944B" w14:textId="77777777" w:rsidR="009954C6" w:rsidRDefault="00995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E3B1D"/>
    <w:rsid w:val="00140680"/>
    <w:rsid w:val="001928F6"/>
    <w:rsid w:val="00214A11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77A48"/>
    <w:rsid w:val="003F5321"/>
    <w:rsid w:val="00417C33"/>
    <w:rsid w:val="0048751C"/>
    <w:rsid w:val="0049564C"/>
    <w:rsid w:val="00496DB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9954C6"/>
    <w:rsid w:val="009E7B88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C46577"/>
    <w:rsid w:val="00CE4F71"/>
    <w:rsid w:val="00CF00CA"/>
    <w:rsid w:val="00DB3DFE"/>
    <w:rsid w:val="00E5559C"/>
    <w:rsid w:val="00E95027"/>
    <w:rsid w:val="00F50799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109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20</cp:revision>
  <dcterms:created xsi:type="dcterms:W3CDTF">2023-06-11T15:45:00Z</dcterms:created>
  <dcterms:modified xsi:type="dcterms:W3CDTF">2024-01-23T22:30:00Z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