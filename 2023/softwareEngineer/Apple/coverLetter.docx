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5D467575" w14:textId="78F810BC" w:rsidR="00DB3DFE" w:rsidRPr="00DB3DFE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color w:val="3D859C" w:themeColor="hyperlink"/>
          <w:u w:val="single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68D1715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DB3DFE">
        <w:rPr>
          <w:rFonts w:ascii="Times New Roman" w:hAnsi="Times New Roman" w:cs="Times New Roman"/>
          <w:lang w:eastAsia="zh-CN"/>
        </w:rPr>
        <w:t>Apple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CE442FD" w14:textId="6107CC69" w:rsidR="00DB3DFE" w:rsidRDefault="00DB3DFE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 am thrilled to apply for the Software Engineering Intern position at Apple. As a devoted tech enthusiast and a loyal follower of Apple’s innovations, I am eager to contribute to a team renowned for transforming extraordinary ideas into phenomenal products and services.</w:t>
      </w:r>
    </w:p>
    <w:p w14:paraId="59E365E5" w14:textId="77777777" w:rsidR="00DB3DFE" w:rsidRDefault="00DB3DFE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36AA843" w14:textId="1C2AF2EF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DB3DFE">
        <w:rPr>
          <w:rFonts w:ascii="Times New Roman" w:hAnsi="Times New Roman" w:cs="Times New Roman"/>
          <w:lang w:eastAsia="zh-CN"/>
        </w:rPr>
        <w:t xml:space="preserve">Pursuing a B.S. in Data Science and a minor in Computer Science at NYU, I've developed a solid grounding in data structures, algorithms, and programming languages like Java, </w:t>
      </w:r>
      <w:r>
        <w:rPr>
          <w:rFonts w:ascii="Times New Roman" w:hAnsi="Times New Roman" w:cs="Times New Roman"/>
          <w:lang w:eastAsia="zh-CN"/>
        </w:rPr>
        <w:t>JavaScript, Swift,</w:t>
      </w:r>
      <w:r w:rsidRPr="00DB3DFE">
        <w:rPr>
          <w:rFonts w:ascii="Times New Roman" w:hAnsi="Times New Roman" w:cs="Times New Roman"/>
          <w:lang w:eastAsia="zh-CN"/>
        </w:rPr>
        <w:t xml:space="preserve"> and Python, aligning with your key qualifications. My academic and project work has consistently focused on </w:t>
      </w:r>
      <w:r>
        <w:rPr>
          <w:rFonts w:ascii="Times New Roman" w:hAnsi="Times New Roman" w:cs="Times New Roman"/>
          <w:lang w:eastAsia="zh-CN"/>
        </w:rPr>
        <w:t xml:space="preserve">building versatile software solutions </w:t>
      </w:r>
      <w:r w:rsidRPr="00DB3DFE">
        <w:rPr>
          <w:rFonts w:ascii="Times New Roman" w:hAnsi="Times New Roman" w:cs="Times New Roman"/>
          <w:lang w:eastAsia="zh-CN"/>
        </w:rPr>
        <w:t>.</w:t>
      </w:r>
    </w:p>
    <w:p w14:paraId="7DC5CF8E" w14:textId="77777777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8B863C9" w14:textId="500613B7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DB3DFE">
        <w:rPr>
          <w:rFonts w:ascii="Times New Roman" w:hAnsi="Times New Roman" w:cs="Times New Roman"/>
          <w:lang w:eastAsia="zh-CN"/>
        </w:rPr>
        <w:t>As a Co-founder and Full-stack Engineer at Kaizntree Co., I've honed my skills in React and VueJS, and backend technologies like Django REST Framework</w:t>
      </w:r>
      <w:r w:rsidR="00C46577">
        <w:rPr>
          <w:rFonts w:ascii="Times New Roman" w:hAnsi="Times New Roman" w:cs="Times New Roman"/>
          <w:lang w:eastAsia="zh-CN"/>
        </w:rPr>
        <w:t xml:space="preserve"> and PostgreSQL</w:t>
      </w:r>
      <w:r w:rsidRPr="00DB3DFE">
        <w:rPr>
          <w:rFonts w:ascii="Times New Roman" w:hAnsi="Times New Roman" w:cs="Times New Roman"/>
          <w:lang w:eastAsia="zh-CN"/>
        </w:rPr>
        <w:t>. This experience has deepened my understanding of developing user-centric web applications, which I believe is crucial for Apple’s web development initiatives.</w:t>
      </w:r>
    </w:p>
    <w:p w14:paraId="44D8F0C2" w14:textId="77777777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1991B0B" w14:textId="77777777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DB3DFE">
        <w:rPr>
          <w:rFonts w:ascii="Times New Roman" w:hAnsi="Times New Roman" w:cs="Times New Roman"/>
          <w:lang w:eastAsia="zh-CN"/>
        </w:rPr>
        <w:t>During my internship at eBay Inc., I significantly contributed to modernizing their web-based dashboard using ReactJS and Django. This experience has provided me with a unique insight into improving user interfaces and backend processes, aligning perfectly with Apple's mission to enhance customer experiences through innovative software solutions.</w:t>
      </w:r>
    </w:p>
    <w:p w14:paraId="79AF434B" w14:textId="77777777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3B58D54" w14:textId="142F24C8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DB3DFE">
        <w:rPr>
          <w:rFonts w:ascii="Times New Roman" w:hAnsi="Times New Roman" w:cs="Times New Roman"/>
          <w:lang w:eastAsia="zh-CN"/>
        </w:rPr>
        <w:t>I am particularly excited about the Backend Development, and Web Development opportunities at Apple, as they align seamlessly with my skills and interests. I am confident that my background in full-stack development and passion for creating impactful software solutions would make me a valuable addition to your team.</w:t>
      </w:r>
    </w:p>
    <w:p w14:paraId="76FBBDBB" w14:textId="77777777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2AAB68E" w14:textId="77777777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DB3DFE">
        <w:rPr>
          <w:rFonts w:ascii="Times New Roman" w:hAnsi="Times New Roman" w:cs="Times New Roman"/>
          <w:lang w:eastAsia="zh-CN"/>
        </w:rPr>
        <w:t>Thank you for considering my application. I look forward to the opportunity to discuss how my skills and experience align with Apple’s innovative work and how I can contribute to your team’s success.</w:t>
      </w:r>
    </w:p>
    <w:p w14:paraId="5A2A3695" w14:textId="77777777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07CD988" w14:textId="77777777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DB3DFE">
        <w:rPr>
          <w:rFonts w:ascii="Times New Roman" w:hAnsi="Times New Roman" w:cs="Times New Roman"/>
          <w:lang w:eastAsia="zh-CN"/>
        </w:rPr>
        <w:t>Sincerely,</w:t>
      </w:r>
    </w:p>
    <w:p w14:paraId="70B2035B" w14:textId="77777777" w:rsidR="00DB3DFE" w:rsidRPr="00DB3DFE" w:rsidRDefault="00DB3DFE" w:rsidP="00DB3DFE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66BAE746" w:rsidR="00E95027" w:rsidRPr="00A56624" w:rsidRDefault="00DB3DFE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DB3DFE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DF28" w14:textId="77777777" w:rsidR="00F50799" w:rsidRDefault="00F50799">
      <w:pPr>
        <w:spacing w:after="0" w:line="240" w:lineRule="auto"/>
      </w:pPr>
      <w:r>
        <w:separator/>
      </w:r>
    </w:p>
  </w:endnote>
  <w:endnote w:type="continuationSeparator" w:id="0">
    <w:p w14:paraId="42D1AFFA" w14:textId="77777777" w:rsidR="00F50799" w:rsidRDefault="00F5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BC67" w14:textId="77777777" w:rsidR="00F50799" w:rsidRDefault="00F50799">
      <w:pPr>
        <w:spacing w:after="0" w:line="240" w:lineRule="auto"/>
      </w:pPr>
      <w:r>
        <w:separator/>
      </w:r>
    </w:p>
  </w:footnote>
  <w:footnote w:type="continuationSeparator" w:id="0">
    <w:p w14:paraId="28D4CF5A" w14:textId="77777777" w:rsidR="00F50799" w:rsidRDefault="00F50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9E7B88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C46577"/>
    <w:rsid w:val="00CE4F71"/>
    <w:rsid w:val="00CF00CA"/>
    <w:rsid w:val="00DB3DFE"/>
    <w:rsid w:val="00E5559C"/>
    <w:rsid w:val="00E95027"/>
    <w:rsid w:val="00F50799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19</cp:revision>
  <dcterms:created xsi:type="dcterms:W3CDTF">2023-06-11T15:45:00Z</dcterms:created>
  <dcterms:modified xsi:type="dcterms:W3CDTF">2024-01-20T21:42:00Z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