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74ADAEC5" w14:textId="77777777" w:rsidR="0068195C" w:rsidRPr="0068195C" w:rsidRDefault="0068195C" w:rsidP="0068195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68195C">
        <w:rPr>
          <w:rFonts w:ascii="Times New Roman" w:hAnsi="Times New Roman" w:cs="Times New Roman"/>
          <w:lang w:eastAsia="zh-CN"/>
        </w:rPr>
        <w:t>Dear Hiring Manager,</w:t>
      </w:r>
    </w:p>
    <w:p w14:paraId="4616ABE2" w14:textId="77777777" w:rsidR="0068195C" w:rsidRPr="0068195C" w:rsidRDefault="0068195C" w:rsidP="0068195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6ECCE1BA" w14:textId="64F0B281" w:rsidR="0068195C" w:rsidRPr="0068195C" w:rsidRDefault="0068195C" w:rsidP="0068195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68195C">
        <w:rPr>
          <w:rFonts w:ascii="Times New Roman" w:hAnsi="Times New Roman" w:cs="Times New Roman"/>
          <w:lang w:eastAsia="zh-CN"/>
        </w:rPr>
        <w:t xml:space="preserve">I am writing to express my interest in the Machine Learning Engineer position at ZipRecruiter, as advertised. With </w:t>
      </w:r>
      <w:r>
        <w:rPr>
          <w:rFonts w:ascii="Times New Roman" w:hAnsi="Times New Roman" w:cs="Times New Roman"/>
          <w:lang w:eastAsia="zh-CN"/>
        </w:rPr>
        <w:t xml:space="preserve">my </w:t>
      </w:r>
      <w:r w:rsidRPr="0068195C">
        <w:rPr>
          <w:rFonts w:ascii="Times New Roman" w:hAnsi="Times New Roman" w:cs="Times New Roman"/>
          <w:lang w:eastAsia="zh-CN"/>
        </w:rPr>
        <w:t xml:space="preserve">extensive experience in </w:t>
      </w:r>
      <w:r>
        <w:rPr>
          <w:rFonts w:ascii="Times New Roman" w:hAnsi="Times New Roman" w:cs="Times New Roman"/>
          <w:lang w:eastAsia="zh-CN"/>
        </w:rPr>
        <w:t xml:space="preserve">software engineering, </w:t>
      </w:r>
      <w:r w:rsidRPr="0068195C">
        <w:rPr>
          <w:rFonts w:ascii="Times New Roman" w:hAnsi="Times New Roman" w:cs="Times New Roman"/>
          <w:lang w:eastAsia="zh-CN"/>
        </w:rPr>
        <w:t xml:space="preserve">machine learning and computer vision research, I am </w:t>
      </w:r>
      <w:r>
        <w:rPr>
          <w:rFonts w:ascii="Times New Roman" w:hAnsi="Times New Roman" w:cs="Times New Roman"/>
          <w:lang w:eastAsia="zh-CN"/>
        </w:rPr>
        <w:t>thrilled</w:t>
      </w:r>
      <w:r w:rsidRPr="0068195C">
        <w:rPr>
          <w:rFonts w:ascii="Times New Roman" w:hAnsi="Times New Roman" w:cs="Times New Roman"/>
          <w:lang w:eastAsia="zh-CN"/>
        </w:rPr>
        <w:t xml:space="preserve"> about the opportunity to contribute to your team's innovative work in AI-driven technology.</w:t>
      </w:r>
    </w:p>
    <w:p w14:paraId="44FC9A9A" w14:textId="77777777" w:rsidR="0068195C" w:rsidRPr="0068195C" w:rsidRDefault="0068195C" w:rsidP="0068195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9C3CD5B" w14:textId="194E37BF" w:rsidR="0068195C" w:rsidRPr="0068195C" w:rsidRDefault="0068195C" w:rsidP="0068195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68195C">
        <w:rPr>
          <w:rFonts w:ascii="Times New Roman" w:hAnsi="Times New Roman" w:cs="Times New Roman"/>
          <w:lang w:eastAsia="zh-CN"/>
        </w:rPr>
        <w:t xml:space="preserve">During my </w:t>
      </w:r>
      <w:r>
        <w:rPr>
          <w:rFonts w:ascii="Times New Roman" w:hAnsi="Times New Roman" w:cs="Times New Roman"/>
          <w:lang w:eastAsia="zh-CN"/>
        </w:rPr>
        <w:t>undergraduate</w:t>
      </w:r>
      <w:r w:rsidRPr="0068195C">
        <w:rPr>
          <w:rFonts w:ascii="Times New Roman" w:hAnsi="Times New Roman" w:cs="Times New Roman"/>
          <w:lang w:eastAsia="zh-CN"/>
        </w:rPr>
        <w:t xml:space="preserve"> at New York University, I specialized in semantic segmentation in few-shot learning scenarios. My role as a Research Assistant involved developing an instance-aware data augmentation strategy to enhance image diversity and reduce distribution inconsistency between images. This experience honed my skills in </w:t>
      </w:r>
      <w:r>
        <w:rPr>
          <w:rFonts w:ascii="Times New Roman" w:hAnsi="Times New Roman" w:cs="Times New Roman"/>
          <w:lang w:eastAsia="zh-CN"/>
        </w:rPr>
        <w:t xml:space="preserve">building scalable codebases in PyTorch, </w:t>
      </w:r>
      <w:r w:rsidRPr="0068195C">
        <w:rPr>
          <w:rFonts w:ascii="Times New Roman" w:hAnsi="Times New Roman" w:cs="Times New Roman"/>
          <w:lang w:eastAsia="zh-CN"/>
        </w:rPr>
        <w:t>data preprocessing, feature engineering, and model optimization, which are crucial for the responsibilities outlined in your job description.</w:t>
      </w:r>
    </w:p>
    <w:p w14:paraId="57A9D381" w14:textId="77777777" w:rsidR="0068195C" w:rsidRPr="0068195C" w:rsidRDefault="0068195C" w:rsidP="0068195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923E597" w14:textId="77777777" w:rsidR="0068195C" w:rsidRPr="0068195C" w:rsidRDefault="0068195C" w:rsidP="0068195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68195C">
        <w:rPr>
          <w:rFonts w:ascii="Times New Roman" w:hAnsi="Times New Roman" w:cs="Times New Roman"/>
          <w:lang w:eastAsia="zh-CN"/>
        </w:rPr>
        <w:t>Additionally, my work at SMART-LAB in NYU Abu Dhabi, where I co-authored a paper published in the Nuclear Physics B journal, involved creating a CNN-RNN hybrid model for engagement detection in online learning. This project underscored my ability to handle complex data sets and develop innovative machine learning solutions, skills that I believe would be beneficial for the challenges at ZipRecruiter.</w:t>
      </w:r>
    </w:p>
    <w:p w14:paraId="612B90A5" w14:textId="77777777" w:rsidR="0068195C" w:rsidRPr="0068195C" w:rsidRDefault="0068195C" w:rsidP="0068195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F58EC05" w14:textId="77777777" w:rsidR="0068195C" w:rsidRPr="0068195C" w:rsidRDefault="0068195C" w:rsidP="0068195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68195C">
        <w:rPr>
          <w:rFonts w:ascii="Times New Roman" w:hAnsi="Times New Roman" w:cs="Times New Roman"/>
          <w:lang w:eastAsia="zh-CN"/>
        </w:rPr>
        <w:t>In my professional experience as a Full-stack Engineer at Kaizntree Co., I co-founded a platform for small businesses, showcasing my capabilities in software development, problem-solving, and adapting to rapidly changing environments. My internship at eBay Inc. further provided me with hands-on experience in developing efficient data-driven solutions, such as the Average-Time-to-Business Dashboard, which improved operational efficiency significantly.</w:t>
      </w:r>
    </w:p>
    <w:p w14:paraId="71637319" w14:textId="77777777" w:rsidR="0068195C" w:rsidRPr="0068195C" w:rsidRDefault="0068195C" w:rsidP="0068195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0F438CE2" w14:textId="77777777" w:rsidR="0068195C" w:rsidRPr="0068195C" w:rsidRDefault="0068195C" w:rsidP="0068195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68195C">
        <w:rPr>
          <w:rFonts w:ascii="Times New Roman" w:hAnsi="Times New Roman" w:cs="Times New Roman"/>
          <w:lang w:eastAsia="zh-CN"/>
        </w:rPr>
        <w:t>Your mission to connect people to their next great opportunity resonates deeply with me. I am enthusiastic about the prospect of contributing to ZipRecruiter's vision of using advanced machine learning models to revolutionize the job market. I am particularly intrigued by the challenge of developing systems to predict salaries for new job postings, as it aligns with my passion for creating impactful, data-driven solutions.</w:t>
      </w:r>
    </w:p>
    <w:p w14:paraId="2D8064E3" w14:textId="77777777" w:rsidR="0068195C" w:rsidRPr="0068195C" w:rsidRDefault="0068195C" w:rsidP="0068195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C2C193B" w14:textId="7422DB25" w:rsidR="00A56624" w:rsidRDefault="0068195C" w:rsidP="0068195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68195C">
        <w:rPr>
          <w:rFonts w:ascii="Times New Roman" w:hAnsi="Times New Roman" w:cs="Times New Roman"/>
          <w:lang w:eastAsia="zh-CN"/>
        </w:rPr>
        <w:t>Thank you for considering my application. I am looking forward to the opportunity to discuss how my background, skills, and enthusiasm make me a perfect fit for your team.</w:t>
      </w:r>
    </w:p>
    <w:p w14:paraId="41808789" w14:textId="77777777" w:rsidR="0068195C" w:rsidRPr="00FB5305" w:rsidRDefault="0068195C" w:rsidP="0068195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1F2DB346" w14:textId="783E0C41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Sincerely,</w:t>
      </w:r>
    </w:p>
    <w:p w14:paraId="275D7947" w14:textId="45641FCB" w:rsidR="00E95027" w:rsidRPr="00A56624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2F4DF" w14:textId="77777777" w:rsidR="000556A9" w:rsidRDefault="000556A9">
      <w:pPr>
        <w:spacing w:after="0" w:line="240" w:lineRule="auto"/>
      </w:pPr>
      <w:r>
        <w:separator/>
      </w:r>
    </w:p>
  </w:endnote>
  <w:endnote w:type="continuationSeparator" w:id="0">
    <w:p w14:paraId="5F834CAE" w14:textId="77777777" w:rsidR="000556A9" w:rsidRDefault="00055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22369" w14:textId="77777777" w:rsidR="000556A9" w:rsidRDefault="000556A9">
      <w:pPr>
        <w:spacing w:after="0" w:line="240" w:lineRule="auto"/>
      </w:pPr>
      <w:r>
        <w:separator/>
      </w:r>
    </w:p>
  </w:footnote>
  <w:footnote w:type="continuationSeparator" w:id="0">
    <w:p w14:paraId="3793377C" w14:textId="77777777" w:rsidR="000556A9" w:rsidRDefault="00055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556A9"/>
    <w:rsid w:val="000E3B1D"/>
    <w:rsid w:val="00140680"/>
    <w:rsid w:val="00251664"/>
    <w:rsid w:val="0025251A"/>
    <w:rsid w:val="00261D55"/>
    <w:rsid w:val="002E2AD5"/>
    <w:rsid w:val="003036E0"/>
    <w:rsid w:val="003078DC"/>
    <w:rsid w:val="003555B2"/>
    <w:rsid w:val="003F5321"/>
    <w:rsid w:val="0048751C"/>
    <w:rsid w:val="0049564C"/>
    <w:rsid w:val="00501646"/>
    <w:rsid w:val="00510BDD"/>
    <w:rsid w:val="005E4875"/>
    <w:rsid w:val="0068195C"/>
    <w:rsid w:val="006C48E6"/>
    <w:rsid w:val="00710874"/>
    <w:rsid w:val="00741D76"/>
    <w:rsid w:val="00775AFB"/>
    <w:rsid w:val="0078362B"/>
    <w:rsid w:val="00A56624"/>
    <w:rsid w:val="00A90968"/>
    <w:rsid w:val="00AA77E8"/>
    <w:rsid w:val="00AC231E"/>
    <w:rsid w:val="00AC6117"/>
    <w:rsid w:val="00BA5CDD"/>
    <w:rsid w:val="00BC467A"/>
    <w:rsid w:val="00E5559C"/>
    <w:rsid w:val="00E95027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93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7</cp:revision>
  <dcterms:created xsi:type="dcterms:W3CDTF">2023-06-11T15:45:00Z</dcterms:created>
  <dcterms:modified xsi:type="dcterms:W3CDTF">2023-12-01T17:12:00Z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