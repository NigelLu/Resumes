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42B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599D46F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01B7762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763D6207" w14:textId="77777777" w:rsidR="00201CF0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hyperlink r:id="rId7" w:history="1">
        <w:r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BE6A3E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A2A9AFA" w14:textId="115B053E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Pr="00201CF0">
        <w:rPr>
          <w:rFonts w:ascii="Times New Roman" w:hAnsi="Times New Roman" w:cs="Times New Roman"/>
          <w:color w:val="FF0000"/>
          <w:lang w:eastAsia="zh-CN"/>
        </w:rPr>
        <w:t>[Company Name]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F883C4A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87DCA10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Software Engineering Internship opportunity at </w:t>
      </w:r>
      <w:r w:rsidRPr="00201CF0">
        <w:rPr>
          <w:rFonts w:ascii="Times New Roman" w:hAnsi="Times New Roman" w:cs="Times New Roman"/>
          <w:color w:val="FF0000"/>
          <w:lang w:eastAsia="zh-CN"/>
        </w:rPr>
        <w:t>[Company Name]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 web development, I am eager to bring my skills and experience to your dynamic team.</w:t>
      </w:r>
    </w:p>
    <w:p w14:paraId="5CBD7FDC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26D002A" w14:textId="77777777" w:rsidR="00FB1B34" w:rsidRPr="00FB5305" w:rsidRDefault="00FB1B34" w:rsidP="00FB1B3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3F9D374E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D5F906B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6340D9F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5FB61CE" w14:textId="2D33F185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Pr="00FB1B34">
        <w:rPr>
          <w:rFonts w:ascii="Times New Roman" w:hAnsi="Times New Roman" w:cs="Times New Roman"/>
          <w:color w:val="FF0000"/>
          <w:lang w:eastAsia="zh-CN"/>
        </w:rPr>
        <w:t xml:space="preserve">[Company Name] </w:t>
      </w:r>
      <w:r w:rsidR="007A7DEB" w:rsidRPr="00FB5305">
        <w:rPr>
          <w:rFonts w:ascii="Times New Roman" w:hAnsi="Times New Roman" w:cs="Times New Roman"/>
          <w:lang w:eastAsia="zh-CN"/>
        </w:rPr>
        <w:t>because</w:t>
      </w:r>
      <w:r w:rsidR="007A7DEB"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07E3FBE6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04354C9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Pr="00FB1B34">
        <w:rPr>
          <w:rFonts w:ascii="Times New Roman" w:hAnsi="Times New Roman" w:cs="Times New Roman"/>
          <w:color w:val="FF0000"/>
          <w:lang w:eastAsia="zh-CN"/>
        </w:rPr>
        <w:t xml:space="preserve">[Company Name]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42187FA2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0E530CF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338E4F90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758F2365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p w14:paraId="0F4DE2F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A08C837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Customization Tips:</w:t>
      </w:r>
    </w:p>
    <w:p w14:paraId="7DF5BF7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7BE4D9B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Adjust the [Company Name] and [Specific Reason] for each application to reflect your genuine interest and knowledge about the company.</w:t>
      </w:r>
    </w:p>
    <w:p w14:paraId="3AB42161" w14:textId="77777777" w:rsidR="00201CF0" w:rsidRPr="00FB530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If the job description highlights specific skills or projects, tailor the section about your experience to align with these details.</w:t>
      </w:r>
    </w:p>
    <w:p w14:paraId="2B71598F" w14:textId="77777777" w:rsidR="00201CF0" w:rsidRPr="002E2AD5" w:rsidRDefault="00201CF0" w:rsidP="00201CF0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Keep the focus on your strengths in web development and how they can contribute to the specific company's goals and projects.</w:t>
      </w:r>
    </w:p>
    <w:p w14:paraId="275D7947" w14:textId="0D840C15" w:rsidR="00E95027" w:rsidRPr="00201CF0" w:rsidRDefault="00E95027" w:rsidP="00201CF0"/>
    <w:sectPr w:rsidR="00E95027" w:rsidRPr="00201CF0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9EBC1" w14:textId="77777777" w:rsidR="00EB7AC8" w:rsidRDefault="00EB7AC8">
      <w:pPr>
        <w:spacing w:after="0" w:line="240" w:lineRule="auto"/>
      </w:pPr>
      <w:r>
        <w:separator/>
      </w:r>
    </w:p>
  </w:endnote>
  <w:endnote w:type="continuationSeparator" w:id="0">
    <w:p w14:paraId="140BD6B4" w14:textId="77777777" w:rsidR="00EB7AC8" w:rsidRDefault="00EB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8AA9" w14:textId="77777777" w:rsidR="00EB7AC8" w:rsidRDefault="00EB7AC8">
      <w:pPr>
        <w:spacing w:after="0" w:line="240" w:lineRule="auto"/>
      </w:pPr>
      <w:r>
        <w:separator/>
      </w:r>
    </w:p>
  </w:footnote>
  <w:footnote w:type="continuationSeparator" w:id="0">
    <w:p w14:paraId="79AD519D" w14:textId="77777777" w:rsidR="00EB7AC8" w:rsidRDefault="00EB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01CF0"/>
    <w:rsid w:val="00251664"/>
    <w:rsid w:val="00261D55"/>
    <w:rsid w:val="002E2AD5"/>
    <w:rsid w:val="003078DC"/>
    <w:rsid w:val="003F5321"/>
    <w:rsid w:val="0048751C"/>
    <w:rsid w:val="00501646"/>
    <w:rsid w:val="00510BDD"/>
    <w:rsid w:val="006C48E6"/>
    <w:rsid w:val="00775AFB"/>
    <w:rsid w:val="0078362B"/>
    <w:rsid w:val="007A7DEB"/>
    <w:rsid w:val="00A90968"/>
    <w:rsid w:val="00AA77E8"/>
    <w:rsid w:val="00AC231E"/>
    <w:rsid w:val="00AC6117"/>
    <w:rsid w:val="00BA5CDD"/>
    <w:rsid w:val="00BC467A"/>
    <w:rsid w:val="00E5559C"/>
    <w:rsid w:val="00E95027"/>
    <w:rsid w:val="00EB7AC8"/>
    <w:rsid w:val="00F72272"/>
    <w:rsid w:val="00F86C24"/>
    <w:rsid w:val="00FB1B3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78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4</cp:revision>
  <dcterms:created xsi:type="dcterms:W3CDTF">2023-06-11T15:45:00Z</dcterms:created>
  <dcterms:modified xsi:type="dcterms:W3CDTF">2023-11-30T03:25:00Z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