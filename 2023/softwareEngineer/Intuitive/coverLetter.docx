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7B92F37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823648">
        <w:rPr>
          <w:rFonts w:ascii="Times New Roman" w:hAnsi="Times New Roman" w:cs="Times New Roman"/>
          <w:lang w:eastAsia="zh-CN"/>
        </w:rPr>
        <w:t>Intuitive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3D56C6C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823648">
        <w:rPr>
          <w:rFonts w:ascii="Times New Roman" w:hAnsi="Times New Roman" w:cs="Times New Roman"/>
          <w:lang w:eastAsia="zh-CN"/>
        </w:rPr>
        <w:t>Intuitive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127A0B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</w:t>
      </w:r>
      <w:r w:rsidR="00214A11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6774D1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823648">
        <w:rPr>
          <w:rFonts w:ascii="Times New Roman" w:hAnsi="Times New Roman" w:cs="Times New Roman"/>
          <w:lang w:eastAsia="zh-CN"/>
        </w:rPr>
        <w:t>Intuitive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6A725B3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823648">
        <w:rPr>
          <w:rFonts w:ascii="Times New Roman" w:hAnsi="Times New Roman" w:cs="Times New Roman"/>
          <w:lang w:eastAsia="zh-CN"/>
        </w:rPr>
        <w:t>Intuitive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0E7B" w14:textId="77777777" w:rsidR="00A87ACC" w:rsidRDefault="00A87ACC">
      <w:pPr>
        <w:spacing w:after="0" w:line="240" w:lineRule="auto"/>
      </w:pPr>
      <w:r>
        <w:separator/>
      </w:r>
    </w:p>
  </w:endnote>
  <w:endnote w:type="continuationSeparator" w:id="0">
    <w:p w14:paraId="6D121BC1" w14:textId="77777777" w:rsidR="00A87ACC" w:rsidRDefault="00A8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B5C1" w14:textId="77777777" w:rsidR="00A87ACC" w:rsidRDefault="00A87ACC">
      <w:pPr>
        <w:spacing w:after="0" w:line="240" w:lineRule="auto"/>
      </w:pPr>
      <w:r>
        <w:separator/>
      </w:r>
    </w:p>
  </w:footnote>
  <w:footnote w:type="continuationSeparator" w:id="0">
    <w:p w14:paraId="3F328344" w14:textId="77777777" w:rsidR="00A87ACC" w:rsidRDefault="00A8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B2AB9"/>
    <w:rsid w:val="00823648"/>
    <w:rsid w:val="00A56624"/>
    <w:rsid w:val="00A87ACC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3</cp:revision>
  <cp:lastPrinted>2024-01-06T03:58:00Z</cp:lastPrinted>
  <dcterms:created xsi:type="dcterms:W3CDTF">2024-01-06T03:58:00Z</dcterms:created>
  <dcterms:modified xsi:type="dcterms:W3CDTF">2024-01-06T03:58:00Z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