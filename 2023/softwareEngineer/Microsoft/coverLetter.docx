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Dear Hiring Manager at Microsoft,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46598049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the Software Engineering Intern position at Microsoft. As a Master’s student in Computer Science with extensive experience in full-stack development, particularly in React and Django, I am enthusiastic about contributing to </w:t>
      </w:r>
      <w:r>
        <w:rPr>
          <w:rFonts w:ascii="Times New Roman" w:hAnsi="Times New Roman" w:cs="Times New Roman"/>
          <w:lang w:eastAsia="zh-CN"/>
        </w:rPr>
        <w:t>Microsoft’s</w:t>
      </w:r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198DCA1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Django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I am particularly attracted to Microsoft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Thank you for considering my application. I am eager to discuss how my background and skills can contribute to the objectives of your team at Microsoft.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CD65" w14:textId="77777777" w:rsidR="00D32D6B" w:rsidRDefault="00D32D6B">
      <w:pPr>
        <w:spacing w:after="0" w:line="240" w:lineRule="auto"/>
      </w:pPr>
      <w:r>
        <w:separator/>
      </w:r>
    </w:p>
  </w:endnote>
  <w:endnote w:type="continuationSeparator" w:id="0">
    <w:p w14:paraId="3D2C31AE" w14:textId="77777777" w:rsidR="00D32D6B" w:rsidRDefault="00D3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996B" w14:textId="77777777" w:rsidR="00D32D6B" w:rsidRDefault="00D32D6B">
      <w:pPr>
        <w:spacing w:after="0" w:line="240" w:lineRule="auto"/>
      </w:pPr>
      <w:r>
        <w:separator/>
      </w:r>
    </w:p>
  </w:footnote>
  <w:footnote w:type="continuationSeparator" w:id="0">
    <w:p w14:paraId="2378C8D9" w14:textId="77777777" w:rsidR="00D32D6B" w:rsidRDefault="00D3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3B8E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D32D6B"/>
    <w:rsid w:val="00E37149"/>
    <w:rsid w:val="00E5559C"/>
    <w:rsid w:val="00E95027"/>
    <w:rsid w:val="00F0340D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21</cp:revision>
  <dcterms:created xsi:type="dcterms:W3CDTF">2023-06-11T15:45:00Z</dcterms:created>
  <dcterms:modified xsi:type="dcterms:W3CDTF">2024-01-12T03:20:00Z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