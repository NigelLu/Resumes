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618EA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Xiaochen Lu</w:t>
      </w:r>
    </w:p>
    <w:p w14:paraId="61768A91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New York, NY</w:t>
      </w:r>
    </w:p>
    <w:p w14:paraId="1BAEDA68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845-248-2938</w:t>
      </w:r>
    </w:p>
    <w:p w14:paraId="1DFD99AE" w14:textId="77777777" w:rsidR="00A56624" w:rsidRDefault="00000000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hyperlink r:id="rId7" w:history="1">
        <w:r w:rsidR="00A56624" w:rsidRPr="00C01C0B">
          <w:rPr>
            <w:rStyle w:val="Hyperlink"/>
            <w:rFonts w:ascii="Times New Roman" w:hAnsi="Times New Roman" w:cs="Times New Roman"/>
            <w:lang w:eastAsia="zh-CN"/>
          </w:rPr>
          <w:t>xl3139@nyu.edu</w:t>
        </w:r>
      </w:hyperlink>
    </w:p>
    <w:p w14:paraId="24FD7025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09A31631" w14:textId="77777777" w:rsidR="00E9512B" w:rsidRPr="00E9512B" w:rsidRDefault="00E9512B" w:rsidP="00E9512B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E9512B">
        <w:rPr>
          <w:rFonts w:ascii="Times New Roman" w:hAnsi="Times New Roman" w:cs="Times New Roman"/>
          <w:lang w:eastAsia="zh-CN"/>
        </w:rPr>
        <w:t xml:space="preserve">Dear Hiring Manager at </w:t>
      </w:r>
      <w:proofErr w:type="spellStart"/>
      <w:r w:rsidRPr="00E9512B">
        <w:rPr>
          <w:rFonts w:ascii="Times New Roman" w:hAnsi="Times New Roman" w:cs="Times New Roman"/>
          <w:lang w:eastAsia="zh-CN"/>
        </w:rPr>
        <w:t>Addepar</w:t>
      </w:r>
      <w:proofErr w:type="spellEnd"/>
      <w:r w:rsidRPr="00E9512B">
        <w:rPr>
          <w:rFonts w:ascii="Times New Roman" w:hAnsi="Times New Roman" w:cs="Times New Roman"/>
          <w:lang w:eastAsia="zh-CN"/>
        </w:rPr>
        <w:t>,</w:t>
      </w:r>
    </w:p>
    <w:p w14:paraId="50970B26" w14:textId="77777777" w:rsidR="00E9512B" w:rsidRPr="00E9512B" w:rsidRDefault="00E9512B" w:rsidP="00E9512B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4D93973B" w14:textId="0A705601" w:rsidR="00E9512B" w:rsidRPr="00E9512B" w:rsidRDefault="00E9512B" w:rsidP="00E9512B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E9512B">
        <w:rPr>
          <w:rFonts w:ascii="Times New Roman" w:hAnsi="Times New Roman" w:cs="Times New Roman"/>
          <w:lang w:eastAsia="zh-CN"/>
        </w:rPr>
        <w:t xml:space="preserve">I am writing to express my keen interest in the Software Engineer Intern position with </w:t>
      </w:r>
      <w:proofErr w:type="spellStart"/>
      <w:r w:rsidRPr="00E9512B">
        <w:rPr>
          <w:rFonts w:ascii="Times New Roman" w:hAnsi="Times New Roman" w:cs="Times New Roman"/>
          <w:lang w:eastAsia="zh-CN"/>
        </w:rPr>
        <w:t>Addepar</w:t>
      </w:r>
      <w:proofErr w:type="spellEnd"/>
      <w:r w:rsidRPr="00E9512B">
        <w:rPr>
          <w:rFonts w:ascii="Times New Roman" w:hAnsi="Times New Roman" w:cs="Times New Roman"/>
          <w:lang w:eastAsia="zh-CN"/>
        </w:rPr>
        <w:t xml:space="preserve">. Currently pursuing a Master's in Computer Science at New York University, I am passionate about leveraging my </w:t>
      </w:r>
      <w:r w:rsidR="003E3EBA">
        <w:rPr>
          <w:rFonts w:ascii="Times New Roman" w:hAnsi="Times New Roman" w:cs="Times New Roman"/>
          <w:lang w:eastAsia="zh-CN"/>
        </w:rPr>
        <w:t xml:space="preserve">strong teamwork and </w:t>
      </w:r>
      <w:r w:rsidRPr="00E9512B">
        <w:rPr>
          <w:rFonts w:ascii="Times New Roman" w:hAnsi="Times New Roman" w:cs="Times New Roman"/>
          <w:lang w:eastAsia="zh-CN"/>
        </w:rPr>
        <w:t>full-stack development skills, particularly in React</w:t>
      </w:r>
      <w:r>
        <w:rPr>
          <w:rFonts w:ascii="Times New Roman" w:hAnsi="Times New Roman" w:cs="Times New Roman"/>
          <w:lang w:eastAsia="zh-CN"/>
        </w:rPr>
        <w:t xml:space="preserve">, </w:t>
      </w:r>
      <w:r w:rsidRPr="00E9512B">
        <w:rPr>
          <w:rFonts w:ascii="Times New Roman" w:hAnsi="Times New Roman" w:cs="Times New Roman"/>
          <w:lang w:eastAsia="zh-CN"/>
        </w:rPr>
        <w:t>Django</w:t>
      </w:r>
      <w:r>
        <w:rPr>
          <w:rFonts w:ascii="Times New Roman" w:hAnsi="Times New Roman" w:cs="Times New Roman"/>
          <w:lang w:eastAsia="zh-CN"/>
        </w:rPr>
        <w:t>, Spring Boot</w:t>
      </w:r>
      <w:r w:rsidR="003E3EBA">
        <w:rPr>
          <w:rFonts w:ascii="Times New Roman" w:hAnsi="Times New Roman" w:cs="Times New Roman"/>
          <w:lang w:eastAsia="zh-CN"/>
        </w:rPr>
        <w:t>, and scrum development</w:t>
      </w:r>
      <w:r w:rsidRPr="00E9512B">
        <w:rPr>
          <w:rFonts w:ascii="Times New Roman" w:hAnsi="Times New Roman" w:cs="Times New Roman"/>
          <w:lang w:eastAsia="zh-CN"/>
        </w:rPr>
        <w:t xml:space="preserve">, to contribute to </w:t>
      </w:r>
      <w:proofErr w:type="spellStart"/>
      <w:r w:rsidRPr="00E9512B">
        <w:rPr>
          <w:rFonts w:ascii="Times New Roman" w:hAnsi="Times New Roman" w:cs="Times New Roman"/>
          <w:lang w:eastAsia="zh-CN"/>
        </w:rPr>
        <w:t>Addepar's</w:t>
      </w:r>
      <w:proofErr w:type="spellEnd"/>
      <w:r w:rsidRPr="00E9512B">
        <w:rPr>
          <w:rFonts w:ascii="Times New Roman" w:hAnsi="Times New Roman" w:cs="Times New Roman"/>
          <w:lang w:eastAsia="zh-CN"/>
        </w:rPr>
        <w:t xml:space="preserve"> mission of providing precise, informed guidance for investment professionals.</w:t>
      </w:r>
    </w:p>
    <w:p w14:paraId="321D97E3" w14:textId="77777777" w:rsidR="00E9512B" w:rsidRPr="00E9512B" w:rsidRDefault="00E9512B" w:rsidP="00E9512B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3458B70F" w14:textId="29CFA420" w:rsidR="00E9512B" w:rsidRPr="00E9512B" w:rsidRDefault="00E9512B" w:rsidP="00E9512B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Through</w:t>
      </w:r>
      <w:r w:rsidRPr="00E9512B">
        <w:rPr>
          <w:rFonts w:ascii="Times New Roman" w:hAnsi="Times New Roman" w:cs="Times New Roman"/>
          <w:lang w:eastAsia="zh-CN"/>
        </w:rPr>
        <w:t xml:space="preserve"> my B.S. in Data Science</w:t>
      </w:r>
      <w:r>
        <w:rPr>
          <w:rFonts w:ascii="Times New Roman" w:hAnsi="Times New Roman" w:cs="Times New Roman"/>
          <w:lang w:eastAsia="zh-CN"/>
        </w:rPr>
        <w:t xml:space="preserve"> with a double major in Finance </w:t>
      </w:r>
      <w:r w:rsidRPr="00E9512B">
        <w:rPr>
          <w:rFonts w:ascii="Times New Roman" w:hAnsi="Times New Roman" w:cs="Times New Roman"/>
          <w:lang w:eastAsia="zh-CN"/>
        </w:rPr>
        <w:t xml:space="preserve">and </w:t>
      </w:r>
      <w:r>
        <w:rPr>
          <w:rFonts w:ascii="Times New Roman" w:hAnsi="Times New Roman" w:cs="Times New Roman"/>
          <w:lang w:eastAsia="zh-CN"/>
        </w:rPr>
        <w:t xml:space="preserve">a </w:t>
      </w:r>
      <w:r w:rsidRPr="00E9512B">
        <w:rPr>
          <w:rFonts w:ascii="Times New Roman" w:hAnsi="Times New Roman" w:cs="Times New Roman"/>
          <w:lang w:eastAsia="zh-CN"/>
        </w:rPr>
        <w:t>minor in Computer Science, I have developed a strong foundation in data structures, algorithms, web technologies</w:t>
      </w:r>
      <w:r>
        <w:rPr>
          <w:rFonts w:ascii="Times New Roman" w:hAnsi="Times New Roman" w:cs="Times New Roman"/>
          <w:lang w:eastAsia="zh-CN"/>
        </w:rPr>
        <w:t>, and fintech</w:t>
      </w:r>
      <w:r w:rsidRPr="00E9512B">
        <w:rPr>
          <w:rFonts w:ascii="Times New Roman" w:hAnsi="Times New Roman" w:cs="Times New Roman"/>
          <w:lang w:eastAsia="zh-CN"/>
        </w:rPr>
        <w:t xml:space="preserve">. This background aligns perfectly with </w:t>
      </w:r>
      <w:proofErr w:type="spellStart"/>
      <w:r w:rsidRPr="00E9512B">
        <w:rPr>
          <w:rFonts w:ascii="Times New Roman" w:hAnsi="Times New Roman" w:cs="Times New Roman"/>
          <w:lang w:eastAsia="zh-CN"/>
        </w:rPr>
        <w:t>Addepar's</w:t>
      </w:r>
      <w:proofErr w:type="spellEnd"/>
      <w:r w:rsidRPr="00E9512B">
        <w:rPr>
          <w:rFonts w:ascii="Times New Roman" w:hAnsi="Times New Roman" w:cs="Times New Roman"/>
          <w:lang w:eastAsia="zh-CN"/>
        </w:rPr>
        <w:t xml:space="preserve"> focus on client reporting workflows, visualizations, report generation, and file infrastructures. My experience as a Co-founder and CTO at Kaizntree Co., where I led the development of a management platform, has honed my skills in creating user-centric designs and efficient web solutions using </w:t>
      </w:r>
      <w:r>
        <w:rPr>
          <w:rFonts w:ascii="Times New Roman" w:hAnsi="Times New Roman" w:cs="Times New Roman"/>
          <w:lang w:eastAsia="zh-CN"/>
        </w:rPr>
        <w:t>React</w:t>
      </w:r>
      <w:r w:rsidRPr="00E9512B">
        <w:rPr>
          <w:rFonts w:ascii="Times New Roman" w:hAnsi="Times New Roman" w:cs="Times New Roman"/>
          <w:lang w:eastAsia="zh-CN"/>
        </w:rPr>
        <w:t xml:space="preserve"> and Django REST Framework.</w:t>
      </w:r>
    </w:p>
    <w:p w14:paraId="4A737AE3" w14:textId="77777777" w:rsidR="00E9512B" w:rsidRPr="00E9512B" w:rsidRDefault="00E9512B" w:rsidP="00E9512B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4B3E3865" w14:textId="77777777" w:rsidR="00E9512B" w:rsidRPr="00E9512B" w:rsidRDefault="00E9512B" w:rsidP="00E9512B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E9512B">
        <w:rPr>
          <w:rFonts w:ascii="Times New Roman" w:hAnsi="Times New Roman" w:cs="Times New Roman"/>
          <w:lang w:eastAsia="zh-CN"/>
        </w:rPr>
        <w:t xml:space="preserve">My internship at eBay Inc. further deepened my expertise in web development. There, I played a pivotal role in modernizing a web-based dashboard, enhancing its usability and efficiency. These experiences have equipped me with a comprehensive understanding of web development nuances and the importance of user-centered designs, which I am eager to apply at </w:t>
      </w:r>
      <w:proofErr w:type="spellStart"/>
      <w:r w:rsidRPr="00E9512B">
        <w:rPr>
          <w:rFonts w:ascii="Times New Roman" w:hAnsi="Times New Roman" w:cs="Times New Roman"/>
          <w:lang w:eastAsia="zh-CN"/>
        </w:rPr>
        <w:t>Addepar</w:t>
      </w:r>
      <w:proofErr w:type="spellEnd"/>
      <w:r w:rsidRPr="00E9512B">
        <w:rPr>
          <w:rFonts w:ascii="Times New Roman" w:hAnsi="Times New Roman" w:cs="Times New Roman"/>
          <w:lang w:eastAsia="zh-CN"/>
        </w:rPr>
        <w:t>.</w:t>
      </w:r>
    </w:p>
    <w:p w14:paraId="2D06640B" w14:textId="77777777" w:rsidR="00E9512B" w:rsidRPr="00E9512B" w:rsidRDefault="00E9512B" w:rsidP="00E9512B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6938BC4E" w14:textId="77777777" w:rsidR="00E9512B" w:rsidRPr="00E9512B" w:rsidRDefault="00E9512B" w:rsidP="00E9512B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E9512B">
        <w:rPr>
          <w:rFonts w:ascii="Times New Roman" w:hAnsi="Times New Roman" w:cs="Times New Roman"/>
          <w:lang w:eastAsia="zh-CN"/>
        </w:rPr>
        <w:t xml:space="preserve">What draws me to </w:t>
      </w:r>
      <w:proofErr w:type="spellStart"/>
      <w:r w:rsidRPr="00E9512B">
        <w:rPr>
          <w:rFonts w:ascii="Times New Roman" w:hAnsi="Times New Roman" w:cs="Times New Roman"/>
          <w:lang w:eastAsia="zh-CN"/>
        </w:rPr>
        <w:t>Addepar</w:t>
      </w:r>
      <w:proofErr w:type="spellEnd"/>
      <w:r w:rsidRPr="00E9512B">
        <w:rPr>
          <w:rFonts w:ascii="Times New Roman" w:hAnsi="Times New Roman" w:cs="Times New Roman"/>
          <w:lang w:eastAsia="zh-CN"/>
        </w:rPr>
        <w:t xml:space="preserve"> is not just the opportunity to engage in software engineering but to do so in a way that makes a real impact in the investment world. Your commitment to integrating a wide range of software, data, and services to provide comprehensive solutions for diverse firms aligns with my career goals. I am confident that my technical skills, coupled with my passion for innovation and collaborative spirit, will allow me to make a meaningful contribution to your team.</w:t>
      </w:r>
    </w:p>
    <w:p w14:paraId="409CF306" w14:textId="77777777" w:rsidR="00E9512B" w:rsidRPr="00E9512B" w:rsidRDefault="00E9512B" w:rsidP="00E9512B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3C2C193B" w14:textId="017D747A" w:rsidR="00A56624" w:rsidRDefault="00E9512B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E9512B">
        <w:rPr>
          <w:rFonts w:ascii="Times New Roman" w:hAnsi="Times New Roman" w:cs="Times New Roman"/>
          <w:lang w:eastAsia="zh-CN"/>
        </w:rPr>
        <w:t xml:space="preserve">Thank you for considering my application. I am excited about the prospect of joining </w:t>
      </w:r>
      <w:proofErr w:type="spellStart"/>
      <w:r w:rsidRPr="00E9512B">
        <w:rPr>
          <w:rFonts w:ascii="Times New Roman" w:hAnsi="Times New Roman" w:cs="Times New Roman"/>
          <w:lang w:eastAsia="zh-CN"/>
        </w:rPr>
        <w:t>Addepar</w:t>
      </w:r>
      <w:proofErr w:type="spellEnd"/>
      <w:r w:rsidRPr="00E9512B">
        <w:rPr>
          <w:rFonts w:ascii="Times New Roman" w:hAnsi="Times New Roman" w:cs="Times New Roman"/>
          <w:lang w:eastAsia="zh-CN"/>
        </w:rPr>
        <w:t xml:space="preserve"> and contributing to transformative solutions in the financial technology space. I look forward to the opportunity to discuss how my background and skills can support the goals of your team.</w:t>
      </w:r>
    </w:p>
    <w:p w14:paraId="669E9217" w14:textId="77777777" w:rsidR="00E9512B" w:rsidRPr="00FB5305" w:rsidRDefault="00E9512B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02D0CBF9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Sincerely,</w:t>
      </w:r>
    </w:p>
    <w:p w14:paraId="1F2DB346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275D7947" w14:textId="45641FCB" w:rsidR="00E95027" w:rsidRPr="00A56624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Xiaochen (Nigel) Lu</w:t>
      </w:r>
    </w:p>
    <w:sectPr w:rsidR="00E95027" w:rsidRPr="00A56624">
      <w:headerReference w:type="default" r:id="rId8"/>
      <w:footerReference w:type="default" r:id="rId9"/>
      <w:headerReference w:type="first" r:id="rId10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89D4D" w14:textId="77777777" w:rsidR="00A07D42" w:rsidRDefault="00A07D42">
      <w:pPr>
        <w:spacing w:after="0" w:line="240" w:lineRule="auto"/>
      </w:pPr>
      <w:r>
        <w:separator/>
      </w:r>
    </w:p>
  </w:endnote>
  <w:endnote w:type="continuationSeparator" w:id="0">
    <w:p w14:paraId="7AC25633" w14:textId="77777777" w:rsidR="00A07D42" w:rsidRDefault="00A07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55DD49" w14:textId="77777777" w:rsidR="00F72272" w:rsidRDefault="00E5559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46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C04CB" w14:textId="77777777" w:rsidR="00A07D42" w:rsidRDefault="00A07D42">
      <w:pPr>
        <w:spacing w:after="0" w:line="240" w:lineRule="auto"/>
      </w:pPr>
      <w:r>
        <w:separator/>
      </w:r>
    </w:p>
  </w:footnote>
  <w:footnote w:type="continuationSeparator" w:id="0">
    <w:p w14:paraId="24DD1EA7" w14:textId="77777777" w:rsidR="00A07D42" w:rsidRDefault="00A07D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34942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9DCF11D" wp14:editId="1C1AA5D3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group w14:anchorId="3F9A43A2" id="Group 4" o:spid="_x0000_s1026" alt="Background rectangle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21001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55863A6" wp14:editId="6AF3A288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group w14:anchorId="0DDD7308" id="Group 5" o:spid="_x0000_s1026" alt="Background rectangle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2A60EF9"/>
    <w:multiLevelType w:val="hybridMultilevel"/>
    <w:tmpl w:val="32D6951E"/>
    <w:lvl w:ilvl="0" w:tplc="5BC61C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806009">
    <w:abstractNumId w:val="9"/>
  </w:num>
  <w:num w:numId="2" w16cid:durableId="1164934771">
    <w:abstractNumId w:val="7"/>
  </w:num>
  <w:num w:numId="3" w16cid:durableId="1720131657">
    <w:abstractNumId w:val="6"/>
  </w:num>
  <w:num w:numId="4" w16cid:durableId="1812482934">
    <w:abstractNumId w:val="5"/>
  </w:num>
  <w:num w:numId="5" w16cid:durableId="233511603">
    <w:abstractNumId w:val="4"/>
  </w:num>
  <w:num w:numId="6" w16cid:durableId="1821532457">
    <w:abstractNumId w:val="8"/>
  </w:num>
  <w:num w:numId="7" w16cid:durableId="1202287000">
    <w:abstractNumId w:val="3"/>
  </w:num>
  <w:num w:numId="8" w16cid:durableId="692461828">
    <w:abstractNumId w:val="2"/>
  </w:num>
  <w:num w:numId="9" w16cid:durableId="1311787846">
    <w:abstractNumId w:val="1"/>
  </w:num>
  <w:num w:numId="10" w16cid:durableId="1461145523">
    <w:abstractNumId w:val="0"/>
  </w:num>
  <w:num w:numId="11" w16cid:durableId="14539381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8DC"/>
    <w:rsid w:val="00024916"/>
    <w:rsid w:val="00037DCB"/>
    <w:rsid w:val="000560B4"/>
    <w:rsid w:val="00086136"/>
    <w:rsid w:val="000E3B1D"/>
    <w:rsid w:val="00140680"/>
    <w:rsid w:val="001928F6"/>
    <w:rsid w:val="00237281"/>
    <w:rsid w:val="002505DC"/>
    <w:rsid w:val="00251664"/>
    <w:rsid w:val="0025251A"/>
    <w:rsid w:val="00261D55"/>
    <w:rsid w:val="002B36D7"/>
    <w:rsid w:val="002E2AD5"/>
    <w:rsid w:val="003008A9"/>
    <w:rsid w:val="003036E0"/>
    <w:rsid w:val="003078DC"/>
    <w:rsid w:val="003555B2"/>
    <w:rsid w:val="00377A48"/>
    <w:rsid w:val="003E3EBA"/>
    <w:rsid w:val="003F5321"/>
    <w:rsid w:val="0042000F"/>
    <w:rsid w:val="0048751C"/>
    <w:rsid w:val="0049564C"/>
    <w:rsid w:val="00496DBC"/>
    <w:rsid w:val="00501646"/>
    <w:rsid w:val="00510BDD"/>
    <w:rsid w:val="005E4875"/>
    <w:rsid w:val="006768B1"/>
    <w:rsid w:val="006C198E"/>
    <w:rsid w:val="006C48E6"/>
    <w:rsid w:val="00707D97"/>
    <w:rsid w:val="00710874"/>
    <w:rsid w:val="00740A16"/>
    <w:rsid w:val="00741D76"/>
    <w:rsid w:val="00763CBC"/>
    <w:rsid w:val="00775AFB"/>
    <w:rsid w:val="0078362B"/>
    <w:rsid w:val="008A38DF"/>
    <w:rsid w:val="009B7455"/>
    <w:rsid w:val="00A07D42"/>
    <w:rsid w:val="00A56624"/>
    <w:rsid w:val="00A90968"/>
    <w:rsid w:val="00AA77E8"/>
    <w:rsid w:val="00AC231E"/>
    <w:rsid w:val="00AC6117"/>
    <w:rsid w:val="00B0483C"/>
    <w:rsid w:val="00BA5CDD"/>
    <w:rsid w:val="00BC467A"/>
    <w:rsid w:val="00BF2AD5"/>
    <w:rsid w:val="00C35B0F"/>
    <w:rsid w:val="00CD068E"/>
    <w:rsid w:val="00DD7BDE"/>
    <w:rsid w:val="00E5559C"/>
    <w:rsid w:val="00E95027"/>
    <w:rsid w:val="00E9512B"/>
    <w:rsid w:val="00EB3860"/>
    <w:rsid w:val="00F636B5"/>
    <w:rsid w:val="00F72272"/>
    <w:rsid w:val="00F86C24"/>
    <w:rsid w:val="00FB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EB4B53"/>
  <w15:chartTrackingRefBased/>
  <w15:docId w15:val="{D0F37C02-1C1C-534B-AA94-0AC1489F1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uiPriority="6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321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SenderContactInfo">
    <w:name w:val="Sender 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customStyle="1" w:styleId="RecipientContactInfo">
    <w:name w:val="Recipient Contact Info"/>
    <w:basedOn w:val="Normal"/>
    <w:link w:val="RecipientContactInfoChar"/>
    <w:uiPriority w:val="4"/>
    <w:qFormat/>
    <w:pPr>
      <w:spacing w:line="240" w:lineRule="auto"/>
      <w:contextualSpacing/>
    </w:pPr>
  </w:style>
  <w:style w:type="character" w:customStyle="1" w:styleId="RecipientContactInfoChar">
    <w:name w:val="Recipient Contact Info Char"/>
    <w:basedOn w:val="DefaultParagraphFont"/>
    <w:link w:val="RecipientContactInfo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  <w:style w:type="paragraph" w:styleId="Closing">
    <w:name w:val="Closing"/>
    <w:basedOn w:val="Normal"/>
    <w:next w:val="Signature"/>
    <w:link w:val="ClosingChar"/>
    <w:uiPriority w:val="6"/>
    <w:qFormat/>
    <w:rsid w:val="0048751C"/>
  </w:style>
  <w:style w:type="character" w:customStyle="1" w:styleId="ClosingChar">
    <w:name w:val="Closing Char"/>
    <w:basedOn w:val="DefaultParagraphFont"/>
    <w:link w:val="Closing"/>
    <w:uiPriority w:val="6"/>
    <w:rsid w:val="0048751C"/>
  </w:style>
  <w:style w:type="character" w:styleId="Hyperlink">
    <w:name w:val="Hyperlink"/>
    <w:basedOn w:val="DefaultParagraphFont"/>
    <w:uiPriority w:val="99"/>
    <w:unhideWhenUsed/>
    <w:rsid w:val="003078DC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8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xl3139@nyu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igel/Library/Containers/com.microsoft.Word/Data/Library/Application%20Support/Microsoft/Office/16.0/DTS/Search/%7b4886102C-82B2-B647-B46B-687D543A7202%7dtf10002080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{4886102C-82B2-B647-B46B-687D543A7202}tf10002080.dotx</Template>
  <TotalTime>1</TotalTime>
  <Pages>1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Xiaochen Lu</Company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>Selection Committee at Google</cp:keywords>
  <dc:description/>
  <cp:lastModifiedBy>Nigel Lu</cp:lastModifiedBy>
  <cp:revision>4</cp:revision>
  <cp:lastPrinted>2024-01-31T16:29:00Z</cp:lastPrinted>
  <dcterms:created xsi:type="dcterms:W3CDTF">2024-01-31T16:29:00Z</dcterms:created>
  <dcterms:modified xsi:type="dcterms:W3CDTF">2024-01-31T16:32:00Z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</Properties>
</file>