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9A31631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Dear Hiring Manager at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>,</w:t>
      </w:r>
    </w:p>
    <w:p w14:paraId="50970B26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D93973B" w14:textId="1B3F96C6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I am writing to express my keen interest in the Software Engineer Intern position with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Addepar's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</w:t>
      </w:r>
      <w:r w:rsidR="003E3EBA">
        <w:rPr>
          <w:rFonts w:ascii="Times New Roman" w:hAnsi="Times New Roman" w:cs="Times New Roman"/>
          <w:lang w:eastAsia="zh-CN"/>
        </w:rPr>
        <w:t>Precompute</w:t>
      </w:r>
      <w:r w:rsidRPr="00E9512B">
        <w:rPr>
          <w:rFonts w:ascii="Times New Roman" w:hAnsi="Times New Roman" w:cs="Times New Roman"/>
          <w:lang w:eastAsia="zh-CN"/>
        </w:rPr>
        <w:t xml:space="preserve"> Team. Currently pursuing a Master's in Computer Science at New York University, I am passionate about leveraging my </w:t>
      </w:r>
      <w:r w:rsidR="003E3EBA">
        <w:rPr>
          <w:rFonts w:ascii="Times New Roman" w:hAnsi="Times New Roman" w:cs="Times New Roman"/>
          <w:lang w:eastAsia="zh-CN"/>
        </w:rPr>
        <w:t xml:space="preserve">strong teamwork and </w:t>
      </w:r>
      <w:r w:rsidRPr="00E9512B">
        <w:rPr>
          <w:rFonts w:ascii="Times New Roman" w:hAnsi="Times New Roman" w:cs="Times New Roman"/>
          <w:lang w:eastAsia="zh-CN"/>
        </w:rPr>
        <w:t>full-stack development skills, particularly in React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E9512B">
        <w:rPr>
          <w:rFonts w:ascii="Times New Roman" w:hAnsi="Times New Roman" w:cs="Times New Roman"/>
          <w:lang w:eastAsia="zh-CN"/>
        </w:rPr>
        <w:t>Django</w:t>
      </w:r>
      <w:r>
        <w:rPr>
          <w:rFonts w:ascii="Times New Roman" w:hAnsi="Times New Roman" w:cs="Times New Roman"/>
          <w:lang w:eastAsia="zh-CN"/>
        </w:rPr>
        <w:t>, Spring Boot</w:t>
      </w:r>
      <w:r w:rsidR="003E3EBA">
        <w:rPr>
          <w:rFonts w:ascii="Times New Roman" w:hAnsi="Times New Roman" w:cs="Times New Roman"/>
          <w:lang w:eastAsia="zh-CN"/>
        </w:rPr>
        <w:t>, and scrum development</w:t>
      </w:r>
      <w:r w:rsidRPr="00E9512B">
        <w:rPr>
          <w:rFonts w:ascii="Times New Roman" w:hAnsi="Times New Roman" w:cs="Times New Roman"/>
          <w:lang w:eastAsia="zh-CN"/>
        </w:rPr>
        <w:t xml:space="preserve">, to contribute to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Addepar's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mission of providing precise, informed guidance for investment professionals.</w:t>
      </w:r>
    </w:p>
    <w:p w14:paraId="321D97E3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458B70F" w14:textId="29CFA420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Through</w:t>
      </w:r>
      <w:r w:rsidRPr="00E9512B">
        <w:rPr>
          <w:rFonts w:ascii="Times New Roman" w:hAnsi="Times New Roman" w:cs="Times New Roman"/>
          <w:lang w:eastAsia="zh-CN"/>
        </w:rPr>
        <w:t xml:space="preserve"> my B.S. in Data Science</w:t>
      </w:r>
      <w:r>
        <w:rPr>
          <w:rFonts w:ascii="Times New Roman" w:hAnsi="Times New Roman" w:cs="Times New Roman"/>
          <w:lang w:eastAsia="zh-CN"/>
        </w:rPr>
        <w:t xml:space="preserve"> with a double major in Finance </w:t>
      </w:r>
      <w:r w:rsidRPr="00E9512B">
        <w:rPr>
          <w:rFonts w:ascii="Times New Roman" w:hAnsi="Times New Roman" w:cs="Times New Roman"/>
          <w:lang w:eastAsia="zh-CN"/>
        </w:rPr>
        <w:t xml:space="preserve">and </w:t>
      </w:r>
      <w:r>
        <w:rPr>
          <w:rFonts w:ascii="Times New Roman" w:hAnsi="Times New Roman" w:cs="Times New Roman"/>
          <w:lang w:eastAsia="zh-CN"/>
        </w:rPr>
        <w:t xml:space="preserve">a </w:t>
      </w:r>
      <w:r w:rsidRPr="00E9512B">
        <w:rPr>
          <w:rFonts w:ascii="Times New Roman" w:hAnsi="Times New Roman" w:cs="Times New Roman"/>
          <w:lang w:eastAsia="zh-CN"/>
        </w:rPr>
        <w:t>minor in Computer Science, I have developed a strong foundation in data structures, algorithms, web technologies</w:t>
      </w:r>
      <w:r>
        <w:rPr>
          <w:rFonts w:ascii="Times New Roman" w:hAnsi="Times New Roman" w:cs="Times New Roman"/>
          <w:lang w:eastAsia="zh-CN"/>
        </w:rPr>
        <w:t>, and fintech</w:t>
      </w:r>
      <w:r w:rsidRPr="00E9512B">
        <w:rPr>
          <w:rFonts w:ascii="Times New Roman" w:hAnsi="Times New Roman" w:cs="Times New Roman"/>
          <w:lang w:eastAsia="zh-CN"/>
        </w:rPr>
        <w:t xml:space="preserve">. This background aligns perfectly with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Addepar's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focus on client reporting workflows, visualizations, report generation, and file infrastructures. My experience as a Co-founder and CTO at Kaizntree Co., where I led the development of a management platform, has honed my skills in creating user-centric designs and efficient web solutions using </w:t>
      </w:r>
      <w:r>
        <w:rPr>
          <w:rFonts w:ascii="Times New Roman" w:hAnsi="Times New Roman" w:cs="Times New Roman"/>
          <w:lang w:eastAsia="zh-CN"/>
        </w:rPr>
        <w:t>React</w:t>
      </w:r>
      <w:r w:rsidRPr="00E9512B">
        <w:rPr>
          <w:rFonts w:ascii="Times New Roman" w:hAnsi="Times New Roman" w:cs="Times New Roman"/>
          <w:lang w:eastAsia="zh-CN"/>
        </w:rPr>
        <w:t xml:space="preserve"> and Django REST Framework.</w:t>
      </w:r>
    </w:p>
    <w:p w14:paraId="4A737AE3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B3E3865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My internship at eBay Inc. further deepened my expertise in web development. There, I played a pivotal role in modernizing a web-based dashboard, enhancing its usability and efficiency. These experiences have equipped me with a comprehensive understanding of web development nuances and the importance of user-centered designs, which I am eager to apply at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>.</w:t>
      </w:r>
    </w:p>
    <w:p w14:paraId="2D06640B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938BC4E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What draws me to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is not just the opportunity to engage in software engineering but to do so in a way that makes a real impact in the investment world. Your commitment to integrating a wide range of software, data, and services to provide comprehensive solutions for diverse firms aligns with my career goals. I am confident that my technical skills, coupled with my passion for innovation and collaborative spirit, will allow me to make a meaningful contribution to your team.</w:t>
      </w:r>
    </w:p>
    <w:p w14:paraId="409CF306" w14:textId="77777777" w:rsidR="00E9512B" w:rsidRPr="00E9512B" w:rsidRDefault="00E9512B" w:rsidP="00E9512B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C2C193B" w14:textId="017D747A" w:rsidR="00A56624" w:rsidRDefault="00E9512B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E9512B">
        <w:rPr>
          <w:rFonts w:ascii="Times New Roman" w:hAnsi="Times New Roman" w:cs="Times New Roman"/>
          <w:lang w:eastAsia="zh-CN"/>
        </w:rPr>
        <w:t xml:space="preserve">Thank you for considering my application. I am excited about the prospect of joining </w:t>
      </w:r>
      <w:proofErr w:type="spellStart"/>
      <w:r w:rsidRPr="00E9512B">
        <w:rPr>
          <w:rFonts w:ascii="Times New Roman" w:hAnsi="Times New Roman" w:cs="Times New Roman"/>
          <w:lang w:eastAsia="zh-CN"/>
        </w:rPr>
        <w:t>Addepar</w:t>
      </w:r>
      <w:proofErr w:type="spellEnd"/>
      <w:r w:rsidRPr="00E9512B">
        <w:rPr>
          <w:rFonts w:ascii="Times New Roman" w:hAnsi="Times New Roman" w:cs="Times New Roman"/>
          <w:lang w:eastAsia="zh-CN"/>
        </w:rPr>
        <w:t xml:space="preserve"> and contributing to transformative solutions in the financial technology space. I look forward to the opportunity to discuss how my background and skills can support the goals of your team.</w:t>
      </w:r>
    </w:p>
    <w:p w14:paraId="669E9217" w14:textId="77777777" w:rsidR="00E9512B" w:rsidRPr="00FB5305" w:rsidRDefault="00E9512B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1BAC" w14:textId="77777777" w:rsidR="007B7E58" w:rsidRDefault="007B7E58">
      <w:pPr>
        <w:spacing w:after="0" w:line="240" w:lineRule="auto"/>
      </w:pPr>
      <w:r>
        <w:separator/>
      </w:r>
    </w:p>
  </w:endnote>
  <w:endnote w:type="continuationSeparator" w:id="0">
    <w:p w14:paraId="5B233146" w14:textId="77777777" w:rsidR="007B7E58" w:rsidRDefault="007B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4A9C" w14:textId="77777777" w:rsidR="007B7E58" w:rsidRDefault="007B7E58">
      <w:pPr>
        <w:spacing w:after="0" w:line="240" w:lineRule="auto"/>
      </w:pPr>
      <w:r>
        <w:separator/>
      </w:r>
    </w:p>
  </w:footnote>
  <w:footnote w:type="continuationSeparator" w:id="0">
    <w:p w14:paraId="2281A367" w14:textId="77777777" w:rsidR="007B7E58" w:rsidRDefault="007B7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E3EBA"/>
    <w:rsid w:val="003F5321"/>
    <w:rsid w:val="0042000F"/>
    <w:rsid w:val="0048751C"/>
    <w:rsid w:val="0049564C"/>
    <w:rsid w:val="00496DBC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7B7E58"/>
    <w:rsid w:val="008A38DF"/>
    <w:rsid w:val="009B7455"/>
    <w:rsid w:val="00A56624"/>
    <w:rsid w:val="00A90968"/>
    <w:rsid w:val="00AA77E8"/>
    <w:rsid w:val="00AC231E"/>
    <w:rsid w:val="00AC6117"/>
    <w:rsid w:val="00B0483C"/>
    <w:rsid w:val="00BA5CDD"/>
    <w:rsid w:val="00BC467A"/>
    <w:rsid w:val="00BF2AD5"/>
    <w:rsid w:val="00C35B0F"/>
    <w:rsid w:val="00CD068E"/>
    <w:rsid w:val="00DD7BDE"/>
    <w:rsid w:val="00E5559C"/>
    <w:rsid w:val="00E95027"/>
    <w:rsid w:val="00E9512B"/>
    <w:rsid w:val="00EB3860"/>
    <w:rsid w:val="00F636B5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104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19</cp:revision>
  <dcterms:created xsi:type="dcterms:W3CDTF">2023-06-11T15:45:00Z</dcterms:created>
  <dcterms:modified xsi:type="dcterms:W3CDTF">2024-01-31T16:26:00Z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