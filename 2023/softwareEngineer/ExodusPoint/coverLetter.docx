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F3A8441" w14:textId="77777777" w:rsidR="00E91BFD" w:rsidRPr="00E91BFD" w:rsidRDefault="00E91BFD" w:rsidP="00E91BFD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91BFD">
        <w:rPr>
          <w:rFonts w:ascii="Times New Roman" w:hAnsi="Times New Roman" w:cs="Times New Roman"/>
          <w:lang w:eastAsia="zh-CN"/>
        </w:rPr>
        <w:t xml:space="preserve">Dear Hiring Manager at </w:t>
      </w:r>
      <w:proofErr w:type="spellStart"/>
      <w:r w:rsidRPr="00E91BFD">
        <w:rPr>
          <w:rFonts w:ascii="Times New Roman" w:hAnsi="Times New Roman" w:cs="Times New Roman"/>
          <w:lang w:eastAsia="zh-CN"/>
        </w:rPr>
        <w:t>ExodusPoint</w:t>
      </w:r>
      <w:proofErr w:type="spellEnd"/>
      <w:r w:rsidRPr="00E91BFD">
        <w:rPr>
          <w:rFonts w:ascii="Times New Roman" w:hAnsi="Times New Roman" w:cs="Times New Roman"/>
          <w:lang w:eastAsia="zh-CN"/>
        </w:rPr>
        <w:t>,</w:t>
      </w:r>
    </w:p>
    <w:p w14:paraId="32F0A9F3" w14:textId="77777777" w:rsidR="00E91BFD" w:rsidRPr="00E91BFD" w:rsidRDefault="00E91BFD" w:rsidP="00E91BFD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B4A9B7" w14:textId="77777777" w:rsidR="00E91BFD" w:rsidRPr="00E91BFD" w:rsidRDefault="00E91BFD" w:rsidP="00E91BFD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91BFD">
        <w:rPr>
          <w:rFonts w:ascii="Times New Roman" w:hAnsi="Times New Roman" w:cs="Times New Roman"/>
          <w:lang w:eastAsia="zh-CN"/>
        </w:rPr>
        <w:t xml:space="preserve">I am excited to apply for the Trade Capture Intern opportunity at </w:t>
      </w:r>
      <w:proofErr w:type="spellStart"/>
      <w:r w:rsidRPr="00E91BFD">
        <w:rPr>
          <w:rFonts w:ascii="Times New Roman" w:hAnsi="Times New Roman" w:cs="Times New Roman"/>
          <w:lang w:eastAsia="zh-CN"/>
        </w:rPr>
        <w:t>ExodusPoint</w:t>
      </w:r>
      <w:proofErr w:type="spellEnd"/>
      <w:r w:rsidRPr="00E91BFD">
        <w:rPr>
          <w:rFonts w:ascii="Times New Roman" w:hAnsi="Times New Roman" w:cs="Times New Roman"/>
          <w:lang w:eastAsia="zh-CN"/>
        </w:rPr>
        <w:t>. Currently pursuing a Master's in Computer Science at New York University, I bring a solid background in software development, particularly in Java, which aligns well with your requirements for the position.</w:t>
      </w:r>
    </w:p>
    <w:p w14:paraId="0EDFB48A" w14:textId="77777777" w:rsidR="00E91BFD" w:rsidRPr="00E91BFD" w:rsidRDefault="00E91BFD" w:rsidP="00E91BFD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71DCA8E" w14:textId="721688D8" w:rsidR="00E91BFD" w:rsidRPr="00E91BFD" w:rsidRDefault="00E91BFD" w:rsidP="00E91BFD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91BFD">
        <w:rPr>
          <w:rFonts w:ascii="Times New Roman" w:hAnsi="Times New Roman" w:cs="Times New Roman"/>
          <w:lang w:eastAsia="zh-CN"/>
        </w:rPr>
        <w:t xml:space="preserve">My academic experience, including courses like Intro to Java (Spring Boot), Software Engineering, and others, has provided me with a deep understanding of Java, a key qualification for your role. This is further supported by my project </w:t>
      </w:r>
      <w:r w:rsidR="00051E31">
        <w:rPr>
          <w:rFonts w:ascii="Times New Roman" w:hAnsi="Times New Roman" w:cs="Times New Roman"/>
          <w:lang w:eastAsia="zh-CN"/>
        </w:rPr>
        <w:t xml:space="preserve">rebuilding </w:t>
      </w:r>
      <w:r w:rsidRPr="00E91BFD">
        <w:rPr>
          <w:rFonts w:ascii="Times New Roman" w:hAnsi="Times New Roman" w:cs="Times New Roman"/>
          <w:lang w:eastAsia="zh-CN"/>
        </w:rPr>
        <w:t>'Rate My Professor'</w:t>
      </w:r>
      <w:r w:rsidR="00051E31">
        <w:rPr>
          <w:rFonts w:ascii="Times New Roman" w:hAnsi="Times New Roman" w:cs="Times New Roman"/>
          <w:lang w:eastAsia="zh-CN"/>
        </w:rPr>
        <w:t xml:space="preserve"> as </w:t>
      </w:r>
      <w:r w:rsidRPr="00E91BFD">
        <w:rPr>
          <w:rFonts w:ascii="Times New Roman" w:hAnsi="Times New Roman" w:cs="Times New Roman"/>
          <w:lang w:eastAsia="zh-CN"/>
        </w:rPr>
        <w:t>a single-page application powered by Spring Boot and React</w:t>
      </w:r>
      <w:r w:rsidR="00051E31">
        <w:rPr>
          <w:rFonts w:ascii="Times New Roman" w:hAnsi="Times New Roman" w:cs="Times New Roman"/>
          <w:lang w:eastAsia="zh-CN"/>
        </w:rPr>
        <w:t>,</w:t>
      </w:r>
      <w:r w:rsidRPr="00E91BFD">
        <w:rPr>
          <w:rFonts w:ascii="Times New Roman" w:hAnsi="Times New Roman" w:cs="Times New Roman"/>
          <w:lang w:eastAsia="zh-CN"/>
        </w:rPr>
        <w:t xml:space="preserve"> where I leveraged Java's capabilities for high-concurrency backend development.</w:t>
      </w:r>
    </w:p>
    <w:p w14:paraId="0CF07AD0" w14:textId="77777777" w:rsidR="00E91BFD" w:rsidRPr="00E91BFD" w:rsidRDefault="00E91BFD" w:rsidP="00E91BFD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0A42D25" w14:textId="77777777" w:rsidR="00E91BFD" w:rsidRPr="00E91BFD" w:rsidRDefault="00E91BFD" w:rsidP="00E91BFD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91BFD">
        <w:rPr>
          <w:rFonts w:ascii="Times New Roman" w:hAnsi="Times New Roman" w:cs="Times New Roman"/>
          <w:lang w:eastAsia="zh-CN"/>
        </w:rPr>
        <w:t>As the Co-founder and CTO at Kaizntree Co., I led the development of a comprehensive management platform using Vue, Django REST Framework, PostgreSQL, and Heroku, demonstrating my ability to apply software development skills in a real-world, customer-focused setting. My time at eBay Inc. as a Software Engineering Intern allowed me to make significant contributions to their cloud infrastructure team, where I used my web development skills, including ReactJS and Django, to enhance the usability and efficiency of their systems.</w:t>
      </w:r>
    </w:p>
    <w:p w14:paraId="3564A508" w14:textId="77777777" w:rsidR="00E91BFD" w:rsidRPr="00E91BFD" w:rsidRDefault="00E91BFD" w:rsidP="00E91BFD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711BED69" w14:textId="77777777" w:rsidR="00E91BFD" w:rsidRPr="00E91BFD" w:rsidRDefault="00E91BFD" w:rsidP="00E91BFD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91BFD">
        <w:rPr>
          <w:rFonts w:ascii="Times New Roman" w:hAnsi="Times New Roman" w:cs="Times New Roman"/>
          <w:lang w:eastAsia="zh-CN"/>
        </w:rPr>
        <w:t xml:space="preserve">I am particularly drawn to the role at </w:t>
      </w:r>
      <w:proofErr w:type="spellStart"/>
      <w:r w:rsidRPr="00E91BFD">
        <w:rPr>
          <w:rFonts w:ascii="Times New Roman" w:hAnsi="Times New Roman" w:cs="Times New Roman"/>
          <w:lang w:eastAsia="zh-CN"/>
        </w:rPr>
        <w:t>ExodusPoint</w:t>
      </w:r>
      <w:proofErr w:type="spellEnd"/>
      <w:r w:rsidRPr="00E91BFD">
        <w:rPr>
          <w:rFonts w:ascii="Times New Roman" w:hAnsi="Times New Roman" w:cs="Times New Roman"/>
          <w:lang w:eastAsia="zh-CN"/>
        </w:rPr>
        <w:t xml:space="preserve"> due to its emphasis on Java and real-time messaging systems, areas where I have both academic and practical experience. My enthusiasm for the financial industry, combined with my proven ability to work in fast-paced and demanding environments, makes me an ideal fit for this role.</w:t>
      </w:r>
    </w:p>
    <w:p w14:paraId="576FC1B7" w14:textId="77777777" w:rsidR="00E91BFD" w:rsidRPr="00E91BFD" w:rsidRDefault="00E91BFD" w:rsidP="00E91BFD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75676AF6" w14:textId="77777777" w:rsidR="00E91BFD" w:rsidRPr="00E91BFD" w:rsidRDefault="00E91BFD" w:rsidP="00E91BFD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91BFD">
        <w:rPr>
          <w:rFonts w:ascii="Times New Roman" w:hAnsi="Times New Roman" w:cs="Times New Roman"/>
          <w:lang w:eastAsia="zh-CN"/>
        </w:rPr>
        <w:t xml:space="preserve">Thank you for considering my application. I am eager to bring my passion for software development and my expertise in Java to </w:t>
      </w:r>
      <w:proofErr w:type="spellStart"/>
      <w:r w:rsidRPr="00E91BFD">
        <w:rPr>
          <w:rFonts w:ascii="Times New Roman" w:hAnsi="Times New Roman" w:cs="Times New Roman"/>
          <w:lang w:eastAsia="zh-CN"/>
        </w:rPr>
        <w:t>ExodusPoint</w:t>
      </w:r>
      <w:proofErr w:type="spellEnd"/>
      <w:r w:rsidRPr="00E91BFD">
        <w:rPr>
          <w:rFonts w:ascii="Times New Roman" w:hAnsi="Times New Roman" w:cs="Times New Roman"/>
          <w:lang w:eastAsia="zh-CN"/>
        </w:rPr>
        <w:t xml:space="preserve"> and look forward to the opportunity to discuss how my background aligns with the goals of your team.</w:t>
      </w:r>
    </w:p>
    <w:p w14:paraId="1B7F4546" w14:textId="77777777" w:rsidR="00E91BFD" w:rsidRPr="00E91BFD" w:rsidRDefault="00E91BFD" w:rsidP="00E91BFD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7C91431A" w14:textId="77777777" w:rsidR="00E91BFD" w:rsidRPr="00E91BFD" w:rsidRDefault="00E91BFD" w:rsidP="00E91BFD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91BFD">
        <w:rPr>
          <w:rFonts w:ascii="Times New Roman" w:hAnsi="Times New Roman" w:cs="Times New Roman"/>
          <w:lang w:eastAsia="zh-CN"/>
        </w:rPr>
        <w:t>Sincerely,</w:t>
      </w:r>
    </w:p>
    <w:p w14:paraId="6BC830E2" w14:textId="77777777" w:rsidR="00E91BFD" w:rsidRPr="00E91BFD" w:rsidRDefault="00E91BFD" w:rsidP="00E91BFD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7A083247" w:rsidR="00E95027" w:rsidRPr="00A56624" w:rsidRDefault="00E91BFD" w:rsidP="00E91BFD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91BFD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4F2E5" w14:textId="77777777" w:rsidR="001A1591" w:rsidRDefault="001A1591">
      <w:pPr>
        <w:spacing w:after="0" w:line="240" w:lineRule="auto"/>
      </w:pPr>
      <w:r>
        <w:separator/>
      </w:r>
    </w:p>
  </w:endnote>
  <w:endnote w:type="continuationSeparator" w:id="0">
    <w:p w14:paraId="5FCDB125" w14:textId="77777777" w:rsidR="001A1591" w:rsidRDefault="001A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50821" w14:textId="77777777" w:rsidR="001A1591" w:rsidRDefault="001A1591">
      <w:pPr>
        <w:spacing w:after="0" w:line="240" w:lineRule="auto"/>
      </w:pPr>
      <w:r>
        <w:separator/>
      </w:r>
    </w:p>
  </w:footnote>
  <w:footnote w:type="continuationSeparator" w:id="0">
    <w:p w14:paraId="5DB7D477" w14:textId="77777777" w:rsidR="001A1591" w:rsidRDefault="001A1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1E31"/>
    <w:rsid w:val="000560B4"/>
    <w:rsid w:val="00075AB5"/>
    <w:rsid w:val="000E3B1D"/>
    <w:rsid w:val="00140680"/>
    <w:rsid w:val="001928F6"/>
    <w:rsid w:val="001A1591"/>
    <w:rsid w:val="00214A11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555B2"/>
    <w:rsid w:val="00377A48"/>
    <w:rsid w:val="003F5321"/>
    <w:rsid w:val="0048751C"/>
    <w:rsid w:val="0049564C"/>
    <w:rsid w:val="00496DBC"/>
    <w:rsid w:val="00501646"/>
    <w:rsid w:val="00510BDD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A16F2"/>
    <w:rsid w:val="007B2AB9"/>
    <w:rsid w:val="007B7EE4"/>
    <w:rsid w:val="00A56624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CE4F71"/>
    <w:rsid w:val="00CF00CA"/>
    <w:rsid w:val="00E5559C"/>
    <w:rsid w:val="00E91BFD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101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19</cp:revision>
  <dcterms:created xsi:type="dcterms:W3CDTF">2023-06-11T15:45:00Z</dcterms:created>
  <dcterms:modified xsi:type="dcterms:W3CDTF">2024-01-21T04:40:00Z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