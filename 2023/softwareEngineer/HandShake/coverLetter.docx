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618E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Lu</w:t>
      </w:r>
    </w:p>
    <w:p w14:paraId="61768A91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New York, NY</w:t>
      </w:r>
    </w:p>
    <w:p w14:paraId="1BAEDA68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845-248-2938</w:t>
      </w:r>
    </w:p>
    <w:p w14:paraId="1DFD99AE" w14:textId="77777777" w:rsidR="00A56624" w:rsidRDefault="00000000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hyperlink r:id="rId7" w:history="1">
        <w:r w:rsidR="00A56624" w:rsidRPr="00C01C0B">
          <w:rPr>
            <w:rStyle w:val="Hyperlink"/>
            <w:rFonts w:ascii="Times New Roman" w:hAnsi="Times New Roman" w:cs="Times New Roman"/>
            <w:lang w:eastAsia="zh-CN"/>
          </w:rPr>
          <w:t>xl3139@nyu.edu</w:t>
        </w:r>
      </w:hyperlink>
    </w:p>
    <w:p w14:paraId="24FD7025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C8A86BC" w14:textId="77777777" w:rsidR="003C787A" w:rsidRPr="003C787A" w:rsidRDefault="003C787A" w:rsidP="003C787A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3C787A">
        <w:rPr>
          <w:rFonts w:ascii="Times New Roman" w:hAnsi="Times New Roman" w:cs="Times New Roman"/>
          <w:lang w:eastAsia="zh-CN"/>
        </w:rPr>
        <w:t>Dear Hiring Manager at Handshake,</w:t>
      </w:r>
    </w:p>
    <w:p w14:paraId="595F99C3" w14:textId="77777777" w:rsidR="003C787A" w:rsidRPr="003C787A" w:rsidRDefault="003C787A" w:rsidP="003C787A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439AA1E9" w14:textId="06DC46AE" w:rsidR="003C787A" w:rsidRPr="003C787A" w:rsidRDefault="003C787A" w:rsidP="003C787A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3C787A">
        <w:rPr>
          <w:rFonts w:ascii="Times New Roman" w:hAnsi="Times New Roman" w:cs="Times New Roman"/>
          <w:lang w:eastAsia="zh-CN"/>
        </w:rPr>
        <w:t xml:space="preserve">I am writing with great enthusiasm for the Full-Stack Intern position at Handshake. As a </w:t>
      </w:r>
      <w:r>
        <w:rPr>
          <w:rFonts w:ascii="Times New Roman" w:hAnsi="Times New Roman" w:cs="Times New Roman"/>
          <w:lang w:eastAsia="zh-CN"/>
        </w:rPr>
        <w:t>CS</w:t>
      </w:r>
      <w:r w:rsidRPr="003C787A">
        <w:rPr>
          <w:rFonts w:ascii="Times New Roman" w:hAnsi="Times New Roman" w:cs="Times New Roman"/>
          <w:lang w:eastAsia="zh-CN"/>
        </w:rPr>
        <w:t xml:space="preserve"> Master's student at NYU, my journey in tech, marked by a blend of academic rigor and practical experience, aligns seamlessly with Handshake's commitment to diversity and impactful product development.</w:t>
      </w:r>
    </w:p>
    <w:p w14:paraId="1E4239D8" w14:textId="77777777" w:rsidR="003C787A" w:rsidRPr="003C787A" w:rsidRDefault="003C787A" w:rsidP="003C787A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6DB1D0E8" w14:textId="0B1A6804" w:rsidR="003C787A" w:rsidRPr="003C787A" w:rsidRDefault="003C787A" w:rsidP="003C787A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3C787A">
        <w:rPr>
          <w:rFonts w:ascii="Times New Roman" w:hAnsi="Times New Roman" w:cs="Times New Roman"/>
          <w:lang w:eastAsia="zh-CN"/>
        </w:rPr>
        <w:t xml:space="preserve">My educational background, with a B.S. in Data Science and a minor in </w:t>
      </w:r>
      <w:r>
        <w:rPr>
          <w:rFonts w:ascii="Times New Roman" w:hAnsi="Times New Roman" w:cs="Times New Roman"/>
          <w:lang w:eastAsia="zh-CN"/>
        </w:rPr>
        <w:t>CS</w:t>
      </w:r>
      <w:r w:rsidRPr="003C787A">
        <w:rPr>
          <w:rFonts w:ascii="Times New Roman" w:hAnsi="Times New Roman" w:cs="Times New Roman"/>
          <w:lang w:eastAsia="zh-CN"/>
        </w:rPr>
        <w:t xml:space="preserve">, has not only grounded me in data structures, algorithms, and web technologies but has also instilled a keen interest in developing solutions that enhance user experiences. This aligns with Handshake’s focus on creating engaging experiences across platforms. During my time at Kaizntree Co., as a Co-founder and </w:t>
      </w:r>
      <w:r>
        <w:rPr>
          <w:rFonts w:ascii="Times New Roman" w:hAnsi="Times New Roman" w:cs="Times New Roman"/>
          <w:lang w:eastAsia="zh-CN"/>
        </w:rPr>
        <w:t>CTO</w:t>
      </w:r>
      <w:r w:rsidRPr="003C787A">
        <w:rPr>
          <w:rFonts w:ascii="Times New Roman" w:hAnsi="Times New Roman" w:cs="Times New Roman"/>
          <w:lang w:eastAsia="zh-CN"/>
        </w:rPr>
        <w:t>, I led the development of a management platform, where I prioritized user interface and experience - principles I understand are at the heart of Handshake's product development.</w:t>
      </w:r>
    </w:p>
    <w:p w14:paraId="59A85262" w14:textId="77777777" w:rsidR="003C787A" w:rsidRPr="003C787A" w:rsidRDefault="003C787A" w:rsidP="003C787A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96D6E6B" w14:textId="5B0A8A03" w:rsidR="003C787A" w:rsidRPr="003C787A" w:rsidRDefault="003C787A" w:rsidP="003C787A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3C787A">
        <w:rPr>
          <w:rFonts w:ascii="Times New Roman" w:hAnsi="Times New Roman" w:cs="Times New Roman"/>
          <w:lang w:eastAsia="zh-CN"/>
        </w:rPr>
        <w:t xml:space="preserve">At eBay Inc., my role as an intern involved modernizing a web-based dashboard with ReactJS and Django, deepening my understanding of creating intuitive and efficient web applications. </w:t>
      </w:r>
      <w:r w:rsidR="005B4BD4">
        <w:rPr>
          <w:rFonts w:ascii="Times New Roman" w:hAnsi="Times New Roman" w:cs="Times New Roman"/>
          <w:lang w:eastAsia="zh-CN"/>
        </w:rPr>
        <w:t xml:space="preserve">I believe this experience </w:t>
      </w:r>
      <w:r w:rsidRPr="003C787A">
        <w:rPr>
          <w:rFonts w:ascii="Times New Roman" w:hAnsi="Times New Roman" w:cs="Times New Roman"/>
          <w:lang w:eastAsia="zh-CN"/>
        </w:rPr>
        <w:t>equips me to contribute to Handshake's mission of building high-value, robust features for a diverse user base.</w:t>
      </w:r>
    </w:p>
    <w:p w14:paraId="6631B92A" w14:textId="77777777" w:rsidR="003C787A" w:rsidRPr="003C787A" w:rsidRDefault="003C787A" w:rsidP="003C787A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0E87201A" w14:textId="18B3C256" w:rsidR="003C787A" w:rsidRPr="003C787A" w:rsidRDefault="003C787A" w:rsidP="003C787A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3C787A">
        <w:rPr>
          <w:rFonts w:ascii="Times New Roman" w:hAnsi="Times New Roman" w:cs="Times New Roman"/>
          <w:lang w:eastAsia="zh-CN"/>
        </w:rPr>
        <w:t xml:space="preserve">I'm particularly drawn to Handshake because of your commitment to building a diverse and inclusive team. </w:t>
      </w:r>
      <w:r w:rsidR="005B4BD4">
        <w:rPr>
          <w:rFonts w:ascii="Times New Roman" w:hAnsi="Times New Roman" w:cs="Times New Roman"/>
          <w:lang w:eastAsia="zh-CN"/>
        </w:rPr>
        <w:t>My work at Kaizntree has shown me</w:t>
      </w:r>
      <w:r w:rsidRPr="003C787A">
        <w:rPr>
          <w:rFonts w:ascii="Times New Roman" w:hAnsi="Times New Roman" w:cs="Times New Roman"/>
          <w:lang w:eastAsia="zh-CN"/>
        </w:rPr>
        <w:t xml:space="preserve"> </w:t>
      </w:r>
      <w:r w:rsidR="00D25682">
        <w:rPr>
          <w:rFonts w:ascii="Times New Roman" w:hAnsi="Times New Roman" w:cs="Times New Roman"/>
          <w:lang w:eastAsia="zh-CN"/>
        </w:rPr>
        <w:t xml:space="preserve">the importance of </w:t>
      </w:r>
      <w:r w:rsidRPr="003C787A">
        <w:rPr>
          <w:rFonts w:ascii="Times New Roman" w:hAnsi="Times New Roman" w:cs="Times New Roman"/>
          <w:lang w:eastAsia="zh-CN"/>
        </w:rPr>
        <w:t xml:space="preserve">different perspectives when creating technology that's accessible to everyone. I'm excited about the chance to bring </w:t>
      </w:r>
      <w:r w:rsidR="0035710A">
        <w:rPr>
          <w:rFonts w:ascii="Times New Roman" w:hAnsi="Times New Roman" w:cs="Times New Roman"/>
          <w:lang w:eastAsia="zh-CN"/>
        </w:rPr>
        <w:t>my</w:t>
      </w:r>
      <w:r w:rsidRPr="003C787A">
        <w:rPr>
          <w:rFonts w:ascii="Times New Roman" w:hAnsi="Times New Roman" w:cs="Times New Roman"/>
          <w:lang w:eastAsia="zh-CN"/>
        </w:rPr>
        <w:t xml:space="preserve"> perspective to your team, especially in areas that might not stand out on my resume but are crucial for the Full-Stack Intern role.</w:t>
      </w:r>
    </w:p>
    <w:p w14:paraId="70E7468E" w14:textId="77777777" w:rsidR="003C787A" w:rsidRPr="003C787A" w:rsidRDefault="003C787A" w:rsidP="003C787A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738AAFDE" w14:textId="77777777" w:rsidR="003C787A" w:rsidRPr="003C787A" w:rsidRDefault="003C787A" w:rsidP="003C787A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3C787A">
        <w:rPr>
          <w:rFonts w:ascii="Times New Roman" w:hAnsi="Times New Roman" w:cs="Times New Roman"/>
          <w:lang w:eastAsia="zh-CN"/>
        </w:rPr>
        <w:t>The opportunity to work with Handshake's engineering team, particularly in scaling and refining your services-oriented architecture, is something I'm looking forward to. While my resume highlights my technical skills, I am equally passionate about developing and learning in a dynamic environment like yours.</w:t>
      </w:r>
    </w:p>
    <w:p w14:paraId="2A89C246" w14:textId="77777777" w:rsidR="003C787A" w:rsidRPr="003C787A" w:rsidRDefault="003C787A" w:rsidP="003C787A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01EEBD31" w14:textId="77777777" w:rsidR="003C787A" w:rsidRPr="003C787A" w:rsidRDefault="003C787A" w:rsidP="003C787A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3C787A">
        <w:rPr>
          <w:rFonts w:ascii="Times New Roman" w:hAnsi="Times New Roman" w:cs="Times New Roman"/>
          <w:lang w:eastAsia="zh-CN"/>
        </w:rPr>
        <w:t>Thank you for considering my application. I'm keen to dive into a conversation about how my background and enthusiasm can align with and contribute to Handshake's innovative approach.</w:t>
      </w:r>
    </w:p>
    <w:p w14:paraId="12BDB601" w14:textId="77777777" w:rsidR="003C787A" w:rsidRPr="003C787A" w:rsidRDefault="003C787A" w:rsidP="003C787A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12FBF166" w14:textId="77777777" w:rsidR="003C787A" w:rsidRPr="003C787A" w:rsidRDefault="003C787A" w:rsidP="003C787A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3C787A">
        <w:rPr>
          <w:rFonts w:ascii="Times New Roman" w:hAnsi="Times New Roman" w:cs="Times New Roman"/>
          <w:lang w:eastAsia="zh-CN"/>
        </w:rPr>
        <w:t>Warm regards,</w:t>
      </w:r>
    </w:p>
    <w:p w14:paraId="66688FE6" w14:textId="77777777" w:rsidR="003C787A" w:rsidRPr="003C787A" w:rsidRDefault="003C787A" w:rsidP="003C787A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75D7947" w14:textId="54654D16" w:rsidR="00E95027" w:rsidRPr="00A56624" w:rsidRDefault="003C787A" w:rsidP="003C787A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3C787A">
        <w:rPr>
          <w:rFonts w:ascii="Times New Roman" w:hAnsi="Times New Roman" w:cs="Times New Roman"/>
          <w:lang w:eastAsia="zh-CN"/>
        </w:rPr>
        <w:t>Xiaochen (Nigel) Lu</w:t>
      </w:r>
    </w:p>
    <w:sectPr w:rsidR="00E95027" w:rsidRPr="00A56624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1517D" w14:textId="77777777" w:rsidR="008D52E8" w:rsidRDefault="008D52E8">
      <w:pPr>
        <w:spacing w:after="0" w:line="240" w:lineRule="auto"/>
      </w:pPr>
      <w:r>
        <w:separator/>
      </w:r>
    </w:p>
  </w:endnote>
  <w:endnote w:type="continuationSeparator" w:id="0">
    <w:p w14:paraId="55B8B727" w14:textId="77777777" w:rsidR="008D52E8" w:rsidRDefault="008D5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55DD49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93C6E" w14:textId="77777777" w:rsidR="008D52E8" w:rsidRDefault="008D52E8">
      <w:pPr>
        <w:spacing w:after="0" w:line="240" w:lineRule="auto"/>
      </w:pPr>
      <w:r>
        <w:separator/>
      </w:r>
    </w:p>
  </w:footnote>
  <w:footnote w:type="continuationSeparator" w:id="0">
    <w:p w14:paraId="463599D3" w14:textId="77777777" w:rsidR="008D52E8" w:rsidRDefault="008D52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34942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9DCF11D" wp14:editId="1C1AA5D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3F9A43A2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21001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55863A6" wp14:editId="6AF3A28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0DDD7308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A60EF9"/>
    <w:multiLevelType w:val="hybridMultilevel"/>
    <w:tmpl w:val="32D6951E"/>
    <w:lvl w:ilvl="0" w:tplc="5BC61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806009">
    <w:abstractNumId w:val="9"/>
  </w:num>
  <w:num w:numId="2" w16cid:durableId="1164934771">
    <w:abstractNumId w:val="7"/>
  </w:num>
  <w:num w:numId="3" w16cid:durableId="1720131657">
    <w:abstractNumId w:val="6"/>
  </w:num>
  <w:num w:numId="4" w16cid:durableId="1812482934">
    <w:abstractNumId w:val="5"/>
  </w:num>
  <w:num w:numId="5" w16cid:durableId="233511603">
    <w:abstractNumId w:val="4"/>
  </w:num>
  <w:num w:numId="6" w16cid:durableId="1821532457">
    <w:abstractNumId w:val="8"/>
  </w:num>
  <w:num w:numId="7" w16cid:durableId="1202287000">
    <w:abstractNumId w:val="3"/>
  </w:num>
  <w:num w:numId="8" w16cid:durableId="692461828">
    <w:abstractNumId w:val="2"/>
  </w:num>
  <w:num w:numId="9" w16cid:durableId="1311787846">
    <w:abstractNumId w:val="1"/>
  </w:num>
  <w:num w:numId="10" w16cid:durableId="1461145523">
    <w:abstractNumId w:val="0"/>
  </w:num>
  <w:num w:numId="11" w16cid:durableId="14539381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DC"/>
    <w:rsid w:val="00024916"/>
    <w:rsid w:val="000560B4"/>
    <w:rsid w:val="00075AB5"/>
    <w:rsid w:val="000E3B1D"/>
    <w:rsid w:val="00140680"/>
    <w:rsid w:val="001928F6"/>
    <w:rsid w:val="00214A11"/>
    <w:rsid w:val="00237281"/>
    <w:rsid w:val="00251664"/>
    <w:rsid w:val="0025251A"/>
    <w:rsid w:val="00261B77"/>
    <w:rsid w:val="00261D55"/>
    <w:rsid w:val="002B36D7"/>
    <w:rsid w:val="002E2AD5"/>
    <w:rsid w:val="003036E0"/>
    <w:rsid w:val="003078DC"/>
    <w:rsid w:val="003555B2"/>
    <w:rsid w:val="0035710A"/>
    <w:rsid w:val="00377A48"/>
    <w:rsid w:val="003C787A"/>
    <w:rsid w:val="003F5321"/>
    <w:rsid w:val="0048751C"/>
    <w:rsid w:val="0049564C"/>
    <w:rsid w:val="00496DBC"/>
    <w:rsid w:val="00501646"/>
    <w:rsid w:val="00510BDD"/>
    <w:rsid w:val="005B4BD4"/>
    <w:rsid w:val="005E4875"/>
    <w:rsid w:val="006C48E6"/>
    <w:rsid w:val="00707D97"/>
    <w:rsid w:val="00710874"/>
    <w:rsid w:val="00740A16"/>
    <w:rsid w:val="00741D76"/>
    <w:rsid w:val="00763CBC"/>
    <w:rsid w:val="00775AFB"/>
    <w:rsid w:val="0078362B"/>
    <w:rsid w:val="007A16F2"/>
    <w:rsid w:val="007B2AB9"/>
    <w:rsid w:val="007B7EE4"/>
    <w:rsid w:val="008D52E8"/>
    <w:rsid w:val="00A56624"/>
    <w:rsid w:val="00A90968"/>
    <w:rsid w:val="00AA77E8"/>
    <w:rsid w:val="00AC231E"/>
    <w:rsid w:val="00AC6117"/>
    <w:rsid w:val="00B0483C"/>
    <w:rsid w:val="00B2089C"/>
    <w:rsid w:val="00BA5CDD"/>
    <w:rsid w:val="00BC467A"/>
    <w:rsid w:val="00C35B0F"/>
    <w:rsid w:val="00CE4F71"/>
    <w:rsid w:val="00CF00CA"/>
    <w:rsid w:val="00D25682"/>
    <w:rsid w:val="00E5559C"/>
    <w:rsid w:val="00E95027"/>
    <w:rsid w:val="00F72272"/>
    <w:rsid w:val="00F86C24"/>
    <w:rsid w:val="00FB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B4B53"/>
  <w15:chartTrackingRefBased/>
  <w15:docId w15:val="{D0F37C02-1C1C-534B-AA94-0AC1489F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character" w:styleId="Hyperlink">
    <w:name w:val="Hyperlink"/>
    <w:basedOn w:val="DefaultParagraphFont"/>
    <w:uiPriority w:val="99"/>
    <w:unhideWhenUsed/>
    <w:rsid w:val="003078DC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xl3139@ny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gel/Library/Containers/com.microsoft.Word/Data/Library/Application%20Support/Microsoft/Office/16.0/DTS/Search/%7b4886102C-82B2-B647-B46B-687D543A7202%7dtf1000208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{4886102C-82B2-B647-B46B-687D543A7202}tf10002080.dotx</Template>
  <TotalTime>3</TotalTime>
  <Pages>1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Xiaochen Lu</Company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Selection Committee at Google</cp:keywords>
  <dc:description/>
  <cp:lastModifiedBy>Nigel Lu</cp:lastModifiedBy>
  <cp:revision>4</cp:revision>
  <cp:lastPrinted>2024-01-20T23:27:00Z</cp:lastPrinted>
  <dcterms:created xsi:type="dcterms:W3CDTF">2024-01-20T23:27:00Z</dcterms:created>
  <dcterms:modified xsi:type="dcterms:W3CDTF">2024-01-20T23:30:00Z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