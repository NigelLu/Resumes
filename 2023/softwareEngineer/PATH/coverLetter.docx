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18EA" w14:textId="77777777" w:rsidR="00A56624" w:rsidRPr="00FB5305" w:rsidRDefault="00A56624" w:rsidP="0049564C">
      <w:pPr>
        <w:pStyle w:val="SenderContactInfo"/>
        <w:spacing w:after="0" w:line="336" w:lineRule="auto"/>
        <w:rPr>
          <w:rFonts w:ascii="Times New Roman" w:hAnsi="Times New Roman" w:cs="Times New Roman"/>
          <w:lang w:eastAsia="zh-CN"/>
        </w:rPr>
      </w:pPr>
      <w:r w:rsidRPr="00FB5305">
        <w:rPr>
          <w:rFonts w:ascii="Times New Roman" w:hAnsi="Times New Roman" w:cs="Times New Roman"/>
          <w:lang w:eastAsia="zh-CN"/>
        </w:rPr>
        <w:t>Xiaochen Lu</w:t>
      </w:r>
    </w:p>
    <w:p w14:paraId="61768A91" w14:textId="77777777" w:rsidR="00A56624" w:rsidRPr="00FB5305" w:rsidRDefault="00A56624" w:rsidP="0049564C">
      <w:pPr>
        <w:pStyle w:val="SenderContactInfo"/>
        <w:spacing w:after="0" w:line="336" w:lineRule="auto"/>
        <w:rPr>
          <w:rFonts w:ascii="Times New Roman" w:hAnsi="Times New Roman" w:cs="Times New Roman"/>
          <w:lang w:eastAsia="zh-CN"/>
        </w:rPr>
      </w:pPr>
      <w:r w:rsidRPr="00FB5305">
        <w:rPr>
          <w:rFonts w:ascii="Times New Roman" w:hAnsi="Times New Roman" w:cs="Times New Roman"/>
          <w:lang w:eastAsia="zh-CN"/>
        </w:rPr>
        <w:t>New York, NY</w:t>
      </w:r>
    </w:p>
    <w:p w14:paraId="1BAEDA68" w14:textId="77777777" w:rsidR="00A56624" w:rsidRPr="00FB5305" w:rsidRDefault="00A56624" w:rsidP="0049564C">
      <w:pPr>
        <w:pStyle w:val="SenderContactInfo"/>
        <w:spacing w:after="0" w:line="336" w:lineRule="auto"/>
        <w:rPr>
          <w:rFonts w:ascii="Times New Roman" w:hAnsi="Times New Roman" w:cs="Times New Roman"/>
          <w:lang w:eastAsia="zh-CN"/>
        </w:rPr>
      </w:pPr>
      <w:r w:rsidRPr="00FB5305">
        <w:rPr>
          <w:rFonts w:ascii="Times New Roman" w:hAnsi="Times New Roman" w:cs="Times New Roman"/>
          <w:lang w:eastAsia="zh-CN"/>
        </w:rPr>
        <w:t>845-248-2938</w:t>
      </w:r>
    </w:p>
    <w:p w14:paraId="5D467575" w14:textId="78F810BC" w:rsidR="00DB3DFE" w:rsidRPr="00DB3DFE" w:rsidRDefault="00000000" w:rsidP="0049564C">
      <w:pPr>
        <w:pStyle w:val="SenderContactInfo"/>
        <w:spacing w:after="0" w:line="336" w:lineRule="auto"/>
        <w:rPr>
          <w:rFonts w:ascii="Times New Roman" w:hAnsi="Times New Roman" w:cs="Times New Roman"/>
          <w:color w:val="3D859C" w:themeColor="hyperlink"/>
          <w:u w:val="single"/>
          <w:lang w:eastAsia="zh-CN"/>
        </w:rPr>
      </w:pPr>
      <w:hyperlink r:id="rId7" w:history="1">
        <w:r w:rsidR="00A56624" w:rsidRPr="00C01C0B">
          <w:rPr>
            <w:rStyle w:val="Hyperlink"/>
            <w:rFonts w:ascii="Times New Roman" w:hAnsi="Times New Roman" w:cs="Times New Roman"/>
            <w:lang w:eastAsia="zh-CN"/>
          </w:rPr>
          <w:t>xl3139@nyu.edu</w:t>
        </w:r>
      </w:hyperlink>
    </w:p>
    <w:p w14:paraId="24FD7025" w14:textId="77777777" w:rsidR="00A56624" w:rsidRPr="00FB5305" w:rsidRDefault="00A56624" w:rsidP="0049564C">
      <w:pPr>
        <w:pStyle w:val="SenderContactInfo"/>
        <w:spacing w:after="0" w:line="336" w:lineRule="auto"/>
        <w:rPr>
          <w:rFonts w:ascii="Times New Roman" w:hAnsi="Times New Roman" w:cs="Times New Roman"/>
          <w:lang w:eastAsia="zh-CN"/>
        </w:rPr>
      </w:pPr>
    </w:p>
    <w:p w14:paraId="4AC63F1F" w14:textId="77777777" w:rsidR="00716454" w:rsidRPr="0071645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Dear Hiring Manager at PATH,</w:t>
      </w:r>
    </w:p>
    <w:p w14:paraId="32705CEF" w14:textId="77777777" w:rsidR="00716454" w:rsidRPr="00716454" w:rsidRDefault="00716454" w:rsidP="00716454">
      <w:pPr>
        <w:pStyle w:val="SenderContactInfo"/>
        <w:spacing w:after="0" w:line="336" w:lineRule="auto"/>
        <w:rPr>
          <w:rFonts w:ascii="Times New Roman" w:hAnsi="Times New Roman" w:cs="Times New Roman"/>
          <w:lang w:eastAsia="zh-CN"/>
        </w:rPr>
      </w:pPr>
    </w:p>
    <w:p w14:paraId="1BA9FA0B" w14:textId="32C256E5" w:rsidR="00716454" w:rsidRPr="0071645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 xml:space="preserve">I am excited to apply for </w:t>
      </w:r>
      <w:r>
        <w:rPr>
          <w:rFonts w:ascii="Times New Roman" w:hAnsi="Times New Roman" w:cs="Times New Roman"/>
          <w:lang w:eastAsia="zh-CN"/>
        </w:rPr>
        <w:t>and be one of the interns</w:t>
      </w:r>
      <w:r w:rsidRPr="00716454">
        <w:rPr>
          <w:rFonts w:ascii="Times New Roman" w:hAnsi="Times New Roman" w:cs="Times New Roman"/>
          <w:lang w:eastAsia="zh-CN"/>
        </w:rPr>
        <w:t xml:space="preserve"> at PATH. My longstanding passion for public transportation, recently invigorated by my participation in the Transportation Camp NYC 2023, has reinforced my aspiration to be a part of the workforce that enhances transportation in the NY metropolitan area.</w:t>
      </w:r>
    </w:p>
    <w:p w14:paraId="62EA3AD5" w14:textId="77777777" w:rsidR="00716454" w:rsidRPr="00716454" w:rsidRDefault="00716454" w:rsidP="00716454">
      <w:pPr>
        <w:pStyle w:val="SenderContactInfo"/>
        <w:spacing w:after="0" w:line="336" w:lineRule="auto"/>
        <w:rPr>
          <w:rFonts w:ascii="Times New Roman" w:hAnsi="Times New Roman" w:cs="Times New Roman"/>
          <w:lang w:eastAsia="zh-CN"/>
        </w:rPr>
      </w:pPr>
    </w:p>
    <w:p w14:paraId="4EDFD81E" w14:textId="77777777" w:rsidR="00716454" w:rsidRPr="0071645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Currently pursuing a M.Sc. in Computer Science at NYU, I have established a robust foundation in data structures, algorithms, and programming languages including Java, JavaScript, Swift, and Python. This technical background, combined with my rejuvenated enthusiasm for urban transit systems, positions me ideally for an impactful role at PATH.</w:t>
      </w:r>
    </w:p>
    <w:p w14:paraId="7C72CF76" w14:textId="77777777" w:rsidR="00716454" w:rsidRPr="00716454" w:rsidRDefault="00716454" w:rsidP="00716454">
      <w:pPr>
        <w:pStyle w:val="SenderContactInfo"/>
        <w:spacing w:after="0" w:line="336" w:lineRule="auto"/>
        <w:rPr>
          <w:rFonts w:ascii="Times New Roman" w:hAnsi="Times New Roman" w:cs="Times New Roman"/>
          <w:lang w:eastAsia="zh-CN"/>
        </w:rPr>
      </w:pPr>
    </w:p>
    <w:p w14:paraId="5B8DD687" w14:textId="77777777" w:rsidR="00716454" w:rsidRPr="0071645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In my role as Co-founder and Full-stack Engineer at Kaizntree Co., I have sharpened my skills in both front-end and back-end technologies, such as React, VueJS, Django REST Framework, and PostgreSQL. This experience has equipped me to develop user-centric web applications, aligning well with PATH’s commitment to digital innovation.</w:t>
      </w:r>
    </w:p>
    <w:p w14:paraId="6B6BF233" w14:textId="77777777" w:rsidR="00716454" w:rsidRPr="00716454" w:rsidRDefault="00716454" w:rsidP="00716454">
      <w:pPr>
        <w:pStyle w:val="SenderContactInfo"/>
        <w:spacing w:after="0" w:line="336" w:lineRule="auto"/>
        <w:rPr>
          <w:rFonts w:ascii="Times New Roman" w:hAnsi="Times New Roman" w:cs="Times New Roman"/>
          <w:lang w:eastAsia="zh-CN"/>
        </w:rPr>
      </w:pPr>
    </w:p>
    <w:p w14:paraId="273783B8" w14:textId="77777777" w:rsidR="00716454" w:rsidRPr="0071645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My internship experience at eBay Inc. involved a significant project revamping their web-based dashboard using ReactJS and Django. This not only enhanced my technical abilities but also endowed me with valuable insights into user interface and backend optimization, skills I believe are crucial for advancing PATH's goals.</w:t>
      </w:r>
    </w:p>
    <w:p w14:paraId="17C4E09E" w14:textId="77777777" w:rsidR="00716454" w:rsidRPr="00716454" w:rsidRDefault="00716454" w:rsidP="00716454">
      <w:pPr>
        <w:pStyle w:val="SenderContactInfo"/>
        <w:spacing w:after="0" w:line="336" w:lineRule="auto"/>
        <w:rPr>
          <w:rFonts w:ascii="Times New Roman" w:hAnsi="Times New Roman" w:cs="Times New Roman"/>
          <w:lang w:eastAsia="zh-CN"/>
        </w:rPr>
      </w:pPr>
    </w:p>
    <w:p w14:paraId="76E9DEC4" w14:textId="77777777" w:rsidR="00716454" w:rsidRPr="0071645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The prospect of contributing to PATH's software development, particularly in backend and web development, excites me. I am eager to bring my blend of technical expertise and renewed passion for public transportation to your team, contributing to the enhancement of transit solutions in the NY metropolitan area.</w:t>
      </w:r>
    </w:p>
    <w:p w14:paraId="05140F73" w14:textId="77777777" w:rsidR="00716454" w:rsidRPr="00716454" w:rsidRDefault="00716454" w:rsidP="00716454">
      <w:pPr>
        <w:pStyle w:val="SenderContactInfo"/>
        <w:spacing w:after="0" w:line="336" w:lineRule="auto"/>
        <w:rPr>
          <w:rFonts w:ascii="Times New Roman" w:hAnsi="Times New Roman" w:cs="Times New Roman"/>
          <w:lang w:eastAsia="zh-CN"/>
        </w:rPr>
      </w:pPr>
    </w:p>
    <w:p w14:paraId="6DA16732" w14:textId="77777777" w:rsidR="00716454" w:rsidRPr="0071645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Thank you for considering my application. I look forward to the opportunity to discuss how I can contribute to PATH's mission of delivering exceptional and efficient commuting solutions.</w:t>
      </w:r>
    </w:p>
    <w:p w14:paraId="6400E0BF" w14:textId="77777777" w:rsidR="00716454" w:rsidRPr="00716454" w:rsidRDefault="00716454" w:rsidP="00716454">
      <w:pPr>
        <w:pStyle w:val="SenderContactInfo"/>
        <w:spacing w:after="0" w:line="336" w:lineRule="auto"/>
        <w:rPr>
          <w:rFonts w:ascii="Times New Roman" w:hAnsi="Times New Roman" w:cs="Times New Roman"/>
          <w:lang w:eastAsia="zh-CN"/>
        </w:rPr>
      </w:pPr>
    </w:p>
    <w:p w14:paraId="10BAFBB2" w14:textId="77777777" w:rsidR="00716454" w:rsidRPr="0071645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Sincerely,</w:t>
      </w:r>
    </w:p>
    <w:p w14:paraId="70569C40" w14:textId="77777777" w:rsidR="00716454" w:rsidRPr="00716454" w:rsidRDefault="00716454" w:rsidP="00716454">
      <w:pPr>
        <w:pStyle w:val="SenderContactInfo"/>
        <w:spacing w:after="0" w:line="336" w:lineRule="auto"/>
        <w:rPr>
          <w:rFonts w:ascii="Times New Roman" w:hAnsi="Times New Roman" w:cs="Times New Roman"/>
          <w:lang w:eastAsia="zh-CN"/>
        </w:rPr>
      </w:pPr>
    </w:p>
    <w:p w14:paraId="275D7947" w14:textId="45B5331E" w:rsidR="00E95027" w:rsidRPr="00A56624" w:rsidRDefault="00716454" w:rsidP="00716454">
      <w:pPr>
        <w:pStyle w:val="SenderContactInfo"/>
        <w:spacing w:after="0" w:line="336" w:lineRule="auto"/>
        <w:rPr>
          <w:rFonts w:ascii="Times New Roman" w:hAnsi="Times New Roman" w:cs="Times New Roman"/>
          <w:lang w:eastAsia="zh-CN"/>
        </w:rPr>
      </w:pPr>
      <w:r w:rsidRPr="00716454">
        <w:rPr>
          <w:rFonts w:ascii="Times New Roman" w:hAnsi="Times New Roman" w:cs="Times New Roman"/>
          <w:lang w:eastAsia="zh-CN"/>
        </w:rPr>
        <w:t>Xiaochen (Nigel) Lu</w:t>
      </w:r>
    </w:p>
    <w:sectPr w:rsidR="00E95027" w:rsidRPr="00A56624">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A4E5" w14:textId="77777777" w:rsidR="00553B8E" w:rsidRDefault="00553B8E">
      <w:pPr>
        <w:spacing w:after="0" w:line="240" w:lineRule="auto"/>
      </w:pPr>
      <w:r>
        <w:separator/>
      </w:r>
    </w:p>
  </w:endnote>
  <w:endnote w:type="continuationSeparator" w:id="0">
    <w:p w14:paraId="66C0DDA2" w14:textId="77777777" w:rsidR="00553B8E" w:rsidRDefault="0055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4F20" w14:textId="77777777" w:rsidR="00553B8E" w:rsidRDefault="00553B8E">
      <w:pPr>
        <w:spacing w:after="0" w:line="240" w:lineRule="auto"/>
      </w:pPr>
      <w:r>
        <w:separator/>
      </w:r>
    </w:p>
  </w:footnote>
  <w:footnote w:type="continuationSeparator" w:id="0">
    <w:p w14:paraId="1D92A1E5" w14:textId="77777777" w:rsidR="00553B8E" w:rsidRDefault="00553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24916"/>
    <w:rsid w:val="000560B4"/>
    <w:rsid w:val="00075AB5"/>
    <w:rsid w:val="000E3B1D"/>
    <w:rsid w:val="00140680"/>
    <w:rsid w:val="001928F6"/>
    <w:rsid w:val="00214A11"/>
    <w:rsid w:val="00237281"/>
    <w:rsid w:val="00251664"/>
    <w:rsid w:val="0025251A"/>
    <w:rsid w:val="00261B77"/>
    <w:rsid w:val="00261D55"/>
    <w:rsid w:val="002B36D7"/>
    <w:rsid w:val="002E2AD5"/>
    <w:rsid w:val="003036E0"/>
    <w:rsid w:val="003078DC"/>
    <w:rsid w:val="003555B2"/>
    <w:rsid w:val="00377A48"/>
    <w:rsid w:val="003F5321"/>
    <w:rsid w:val="0048751C"/>
    <w:rsid w:val="0049564C"/>
    <w:rsid w:val="00496DBC"/>
    <w:rsid w:val="00501646"/>
    <w:rsid w:val="00510BDD"/>
    <w:rsid w:val="00553B8E"/>
    <w:rsid w:val="005E4875"/>
    <w:rsid w:val="006C48E6"/>
    <w:rsid w:val="00707D97"/>
    <w:rsid w:val="00710874"/>
    <w:rsid w:val="00716454"/>
    <w:rsid w:val="00740A16"/>
    <w:rsid w:val="00741D76"/>
    <w:rsid w:val="00763CBC"/>
    <w:rsid w:val="00775AFB"/>
    <w:rsid w:val="0078362B"/>
    <w:rsid w:val="007A16F2"/>
    <w:rsid w:val="007B2AB9"/>
    <w:rsid w:val="007B7EE4"/>
    <w:rsid w:val="0086205B"/>
    <w:rsid w:val="009E7B88"/>
    <w:rsid w:val="00A56624"/>
    <w:rsid w:val="00A90968"/>
    <w:rsid w:val="00AA77E8"/>
    <w:rsid w:val="00AC231E"/>
    <w:rsid w:val="00AC6117"/>
    <w:rsid w:val="00B0483C"/>
    <w:rsid w:val="00B2089C"/>
    <w:rsid w:val="00BA5CDD"/>
    <w:rsid w:val="00BC467A"/>
    <w:rsid w:val="00C35B0F"/>
    <w:rsid w:val="00C46577"/>
    <w:rsid w:val="00CE4F71"/>
    <w:rsid w:val="00CF00CA"/>
    <w:rsid w:val="00DB3DFE"/>
    <w:rsid w:val="00E5559C"/>
    <w:rsid w:val="00E95027"/>
    <w:rsid w:val="00F50799"/>
    <w:rsid w:val="00F72272"/>
    <w:rsid w:val="00F86C24"/>
    <w:rsid w:val="00FB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0273">
      <w:bodyDiv w:val="1"/>
      <w:marLeft w:val="0"/>
      <w:marRight w:val="0"/>
      <w:marTop w:val="0"/>
      <w:marBottom w:val="0"/>
      <w:divBdr>
        <w:top w:val="none" w:sz="0" w:space="0" w:color="auto"/>
        <w:left w:val="none" w:sz="0" w:space="0" w:color="auto"/>
        <w:bottom w:val="none" w:sz="0" w:space="0" w:color="auto"/>
        <w:right w:val="none" w:sz="0" w:space="0" w:color="auto"/>
      </w:divBdr>
    </w:div>
    <w:div w:id="814954470">
      <w:bodyDiv w:val="1"/>
      <w:marLeft w:val="0"/>
      <w:marRight w:val="0"/>
      <w:marTop w:val="0"/>
      <w:marBottom w:val="0"/>
      <w:divBdr>
        <w:top w:val="none" w:sz="0" w:space="0" w:color="auto"/>
        <w:left w:val="none" w:sz="0" w:space="0" w:color="auto"/>
        <w:bottom w:val="none" w:sz="0" w:space="0" w:color="auto"/>
        <w:right w:val="none" w:sz="0" w:space="0" w:color="auto"/>
      </w:divBdr>
    </w:div>
    <w:div w:id="898246467">
      <w:bodyDiv w:val="1"/>
      <w:marLeft w:val="0"/>
      <w:marRight w:val="0"/>
      <w:marTop w:val="0"/>
      <w:marBottom w:val="0"/>
      <w:divBdr>
        <w:top w:val="none" w:sz="0" w:space="0" w:color="auto"/>
        <w:left w:val="none" w:sz="0" w:space="0" w:color="auto"/>
        <w:bottom w:val="none" w:sz="0" w:space="0" w:color="auto"/>
        <w:right w:val="none" w:sz="0" w:space="0" w:color="auto"/>
      </w:divBdr>
    </w:div>
    <w:div w:id="1682009827">
      <w:bodyDiv w:val="1"/>
      <w:marLeft w:val="0"/>
      <w:marRight w:val="0"/>
      <w:marTop w:val="0"/>
      <w:marBottom w:val="0"/>
      <w:divBdr>
        <w:top w:val="none" w:sz="0" w:space="0" w:color="auto"/>
        <w:left w:val="none" w:sz="0" w:space="0" w:color="auto"/>
        <w:bottom w:val="none" w:sz="0" w:space="0" w:color="auto"/>
        <w:right w:val="none" w:sz="0" w:space="0" w:color="auto"/>
      </w:divBdr>
    </w:div>
    <w:div w:id="1857042122">
      <w:bodyDiv w:val="1"/>
      <w:marLeft w:val="0"/>
      <w:marRight w:val="0"/>
      <w:marTop w:val="0"/>
      <w:marBottom w:val="0"/>
      <w:divBdr>
        <w:top w:val="none" w:sz="0" w:space="0" w:color="auto"/>
        <w:left w:val="none" w:sz="0" w:space="0" w:color="auto"/>
        <w:bottom w:val="none" w:sz="0" w:space="0" w:color="auto"/>
        <w:right w:val="none" w:sz="0" w:space="0" w:color="auto"/>
      </w:divBdr>
    </w:div>
    <w:div w:id="187669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l3139@ny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107</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20</cp:revision>
  <dcterms:created xsi:type="dcterms:W3CDTF">2023-06-11T15:45:00Z</dcterms:created>
  <dcterms:modified xsi:type="dcterms:W3CDTF">2024-01-21T04:28:00Z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