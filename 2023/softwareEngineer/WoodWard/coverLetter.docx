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ACA67E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4E581F6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I am writing to express my enthusiasm for the Software Engineering</w:t>
      </w:r>
      <w:r w:rsidR="00A52CFA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E9ABCE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3623C55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B036E1">
        <w:rPr>
          <w:rFonts w:ascii="Times New Roman" w:hAnsi="Times New Roman" w:cs="Times New Roman"/>
          <w:lang w:eastAsia="zh-CN"/>
        </w:rPr>
        <w:t>Woodward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059C" w14:textId="77777777" w:rsidR="007F5B64" w:rsidRDefault="007F5B64">
      <w:pPr>
        <w:spacing w:after="0" w:line="240" w:lineRule="auto"/>
      </w:pPr>
      <w:r>
        <w:separator/>
      </w:r>
    </w:p>
  </w:endnote>
  <w:endnote w:type="continuationSeparator" w:id="0">
    <w:p w14:paraId="271D18F3" w14:textId="77777777" w:rsidR="007F5B64" w:rsidRDefault="007F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C7DD" w14:textId="77777777" w:rsidR="007F5B64" w:rsidRDefault="007F5B64">
      <w:pPr>
        <w:spacing w:after="0" w:line="240" w:lineRule="auto"/>
      </w:pPr>
      <w:r>
        <w:separator/>
      </w:r>
    </w:p>
  </w:footnote>
  <w:footnote w:type="continuationSeparator" w:id="0">
    <w:p w14:paraId="4AECB944" w14:textId="77777777" w:rsidR="007F5B64" w:rsidRDefault="007F5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210CF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7F5B64"/>
    <w:rsid w:val="00A52CFA"/>
    <w:rsid w:val="00A56624"/>
    <w:rsid w:val="00A90968"/>
    <w:rsid w:val="00AA77E8"/>
    <w:rsid w:val="00AC231E"/>
    <w:rsid w:val="00AC6117"/>
    <w:rsid w:val="00B036E1"/>
    <w:rsid w:val="00BA5CDD"/>
    <w:rsid w:val="00BC467A"/>
    <w:rsid w:val="00C35B0F"/>
    <w:rsid w:val="00E5559C"/>
    <w:rsid w:val="00E8653D"/>
    <w:rsid w:val="00E95027"/>
    <w:rsid w:val="00EE69A3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92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12</cp:revision>
  <dcterms:created xsi:type="dcterms:W3CDTF">2023-06-11T15:45:00Z</dcterms:created>
  <dcterms:modified xsi:type="dcterms:W3CDTF">2024-02-06T21:23:00Z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