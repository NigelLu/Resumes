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10BA5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Enthusiastic Candidate for Tesla's Software Engineering Internship - Xiaochen Lu</w:t>
      </w:r>
    </w:p>
    <w:p w14:paraId="6A387854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 xml:space="preserve">Dear </w:t>
      </w:r>
      <w:proofErr w:type="spellStart"/>
      <w:r w:rsidRPr="009D4E8E">
        <w:rPr>
          <w:rFonts w:ascii="Times New Roman" w:hAnsi="Times New Roman" w:cs="Times New Roman"/>
          <w:lang w:eastAsia="zh-CN"/>
        </w:rPr>
        <w:t>Liting</w:t>
      </w:r>
      <w:proofErr w:type="spellEnd"/>
      <w:r w:rsidRPr="009D4E8E">
        <w:rPr>
          <w:rFonts w:ascii="Times New Roman" w:hAnsi="Times New Roman" w:cs="Times New Roman"/>
          <w:lang w:eastAsia="zh-CN"/>
        </w:rPr>
        <w:t>,</w:t>
      </w:r>
    </w:p>
    <w:p w14:paraId="136D21FC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</w:p>
    <w:p w14:paraId="5CBD7080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I hope this message finds you well. My name is Xiaochen (Nigel) Lu, a dedicated Master's student in Computer Science at New York University. I am thrilled at the opportunity to apply for the Software Engineering Internship within your esteemed team at Tesla.</w:t>
      </w:r>
    </w:p>
    <w:p w14:paraId="6A91C1ED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</w:p>
    <w:p w14:paraId="74C9A2B8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My journey in software development, pinned by a software engineering internship at eBay Inc. and a leadership role as CTO at my startup Kaizntree Co., has equipped me with a robust foundation in full-stack development. I've developed a strong proficiency in Python, JavaScript, Java, and hands-on experience with Django REST framework, React, and Kubernetes – skills that I believe align perfectly with the needs of your team.</w:t>
      </w:r>
    </w:p>
    <w:p w14:paraId="7674762F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</w:p>
    <w:p w14:paraId="6CE6E753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This internship, to me, represents more than a role but also a dream opportunity to merge my technical skills with Tesla's groundbreaking work, especially as a fanboy of the auto industry. I am eager to bring my enthusiasm and skills to your team.</w:t>
      </w:r>
    </w:p>
    <w:p w14:paraId="71455DE6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</w:p>
    <w:p w14:paraId="0D303F69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If possible, please let me know if I should directly apply or we can set up a quick coffee chat to discuss further how my skills could contribute meaningfully to your team.</w:t>
      </w:r>
    </w:p>
    <w:p w14:paraId="0EFD668E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</w:p>
    <w:p w14:paraId="2A540D09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Best regards,</w:t>
      </w:r>
    </w:p>
    <w:p w14:paraId="7584D5A1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</w:p>
    <w:p w14:paraId="040466A5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Xiaochen (Nigel) Lu</w:t>
      </w:r>
    </w:p>
    <w:p w14:paraId="37E283A9" w14:textId="77777777" w:rsidR="009D4E8E" w:rsidRPr="009D4E8E" w:rsidRDefault="009D4E8E" w:rsidP="009D4E8E">
      <w:pPr>
        <w:rPr>
          <w:rFonts w:ascii="Times New Roman" w:hAnsi="Times New Roman" w:cs="Times New Roman"/>
          <w:lang w:eastAsia="zh-CN"/>
        </w:rPr>
      </w:pPr>
      <w:r w:rsidRPr="009D4E8E">
        <w:rPr>
          <w:rFonts w:ascii="Times New Roman" w:hAnsi="Times New Roman" w:cs="Times New Roman"/>
          <w:lang w:eastAsia="zh-CN"/>
        </w:rPr>
        <w:t>Contact: xiaoclu@outlook.com</w:t>
      </w:r>
    </w:p>
    <w:p w14:paraId="275D7947" w14:textId="07E1BB52" w:rsidR="00E95027" w:rsidRPr="009D4E8E" w:rsidRDefault="009D4E8E" w:rsidP="009D4E8E">
      <w:r w:rsidRPr="009D4E8E">
        <w:rPr>
          <w:rFonts w:ascii="Times New Roman" w:hAnsi="Times New Roman" w:cs="Times New Roman"/>
          <w:lang w:eastAsia="zh-CN"/>
        </w:rPr>
        <w:t>Portfolio: https://nigellu.github.io</w:t>
      </w:r>
    </w:p>
    <w:sectPr w:rsidR="00E95027" w:rsidRPr="009D4E8E">
      <w:headerReference w:type="default" r:id="rId7"/>
      <w:footerReference w:type="default" r:id="rId8"/>
      <w:headerReference w:type="first" r:id="rId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2CF06" w14:textId="77777777" w:rsidR="00E6008A" w:rsidRDefault="00E6008A">
      <w:pPr>
        <w:spacing w:after="0" w:line="240" w:lineRule="auto"/>
      </w:pPr>
      <w:r>
        <w:separator/>
      </w:r>
    </w:p>
  </w:endnote>
  <w:endnote w:type="continuationSeparator" w:id="0">
    <w:p w14:paraId="473E6FC4" w14:textId="77777777" w:rsidR="00E6008A" w:rsidRDefault="00E60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55DD49" w14:textId="77777777" w:rsidR="00F72272" w:rsidRDefault="00E5559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467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7CEE3" w14:textId="77777777" w:rsidR="00E6008A" w:rsidRDefault="00E6008A">
      <w:pPr>
        <w:spacing w:after="0" w:line="240" w:lineRule="auto"/>
      </w:pPr>
      <w:r>
        <w:separator/>
      </w:r>
    </w:p>
  </w:footnote>
  <w:footnote w:type="continuationSeparator" w:id="0">
    <w:p w14:paraId="3FAB7B6A" w14:textId="77777777" w:rsidR="00E6008A" w:rsidRDefault="00E60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34942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9DCF11D" wp14:editId="1C1AA5D3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3F9A43A2" id="Group 4" o:spid="_x0000_s1026" alt="Background rectangle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21001" w14:textId="77777777" w:rsidR="00F72272" w:rsidRDefault="00E5559C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55863A6" wp14:editId="6AF3A28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descr="Background rectangl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 xmlns:w16du="http://schemas.microsoft.com/office/word/2023/wordml/word16du">
          <w:pict>
            <v:group w14:anchorId="0DDD7308" id="Group 5" o:spid="_x0000_s1026" alt="Background rectangle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b3a2e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17AB2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9C55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CAA3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E34B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BC61C2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02E5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960948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30F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C6F1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84BD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2A60EF9"/>
    <w:multiLevelType w:val="hybridMultilevel"/>
    <w:tmpl w:val="32D6951E"/>
    <w:lvl w:ilvl="0" w:tplc="5BC61C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806009">
    <w:abstractNumId w:val="9"/>
  </w:num>
  <w:num w:numId="2" w16cid:durableId="1164934771">
    <w:abstractNumId w:val="7"/>
  </w:num>
  <w:num w:numId="3" w16cid:durableId="1720131657">
    <w:abstractNumId w:val="6"/>
  </w:num>
  <w:num w:numId="4" w16cid:durableId="1812482934">
    <w:abstractNumId w:val="5"/>
  </w:num>
  <w:num w:numId="5" w16cid:durableId="233511603">
    <w:abstractNumId w:val="4"/>
  </w:num>
  <w:num w:numId="6" w16cid:durableId="1821532457">
    <w:abstractNumId w:val="8"/>
  </w:num>
  <w:num w:numId="7" w16cid:durableId="1202287000">
    <w:abstractNumId w:val="3"/>
  </w:num>
  <w:num w:numId="8" w16cid:durableId="692461828">
    <w:abstractNumId w:val="2"/>
  </w:num>
  <w:num w:numId="9" w16cid:durableId="1311787846">
    <w:abstractNumId w:val="1"/>
  </w:num>
  <w:num w:numId="10" w16cid:durableId="1461145523">
    <w:abstractNumId w:val="0"/>
  </w:num>
  <w:num w:numId="11" w16cid:durableId="1453938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8DC"/>
    <w:rsid w:val="00024916"/>
    <w:rsid w:val="00037DCB"/>
    <w:rsid w:val="000560B4"/>
    <w:rsid w:val="000E3B1D"/>
    <w:rsid w:val="00140680"/>
    <w:rsid w:val="001510D8"/>
    <w:rsid w:val="001928F6"/>
    <w:rsid w:val="00237281"/>
    <w:rsid w:val="00251664"/>
    <w:rsid w:val="0025251A"/>
    <w:rsid w:val="00261D55"/>
    <w:rsid w:val="002B36D7"/>
    <w:rsid w:val="002E2AD5"/>
    <w:rsid w:val="003008A9"/>
    <w:rsid w:val="003036E0"/>
    <w:rsid w:val="003078DC"/>
    <w:rsid w:val="003555B2"/>
    <w:rsid w:val="00377A48"/>
    <w:rsid w:val="003F5321"/>
    <w:rsid w:val="0042000F"/>
    <w:rsid w:val="0048751C"/>
    <w:rsid w:val="0049564C"/>
    <w:rsid w:val="00496DBC"/>
    <w:rsid w:val="00501646"/>
    <w:rsid w:val="00510BDD"/>
    <w:rsid w:val="005513FA"/>
    <w:rsid w:val="005E4875"/>
    <w:rsid w:val="006C198E"/>
    <w:rsid w:val="006C48E6"/>
    <w:rsid w:val="00707D97"/>
    <w:rsid w:val="00710874"/>
    <w:rsid w:val="00740A16"/>
    <w:rsid w:val="00741D76"/>
    <w:rsid w:val="00763CBC"/>
    <w:rsid w:val="00775AFB"/>
    <w:rsid w:val="0078362B"/>
    <w:rsid w:val="008A38DF"/>
    <w:rsid w:val="009B7455"/>
    <w:rsid w:val="009D4E8E"/>
    <w:rsid w:val="00A56624"/>
    <w:rsid w:val="00A90968"/>
    <w:rsid w:val="00AA77E8"/>
    <w:rsid w:val="00AC231E"/>
    <w:rsid w:val="00AC6117"/>
    <w:rsid w:val="00B0483C"/>
    <w:rsid w:val="00BA5CDD"/>
    <w:rsid w:val="00BC467A"/>
    <w:rsid w:val="00BF2AD5"/>
    <w:rsid w:val="00C35B0F"/>
    <w:rsid w:val="00CD068E"/>
    <w:rsid w:val="00DD7BDE"/>
    <w:rsid w:val="00E5559C"/>
    <w:rsid w:val="00E6008A"/>
    <w:rsid w:val="00E95027"/>
    <w:rsid w:val="00EB3860"/>
    <w:rsid w:val="00F72272"/>
    <w:rsid w:val="00F86C24"/>
    <w:rsid w:val="00FB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B4B53"/>
  <w15:chartTrackingRefBased/>
  <w15:docId w15:val="{D0F37C02-1C1C-534B-AA94-0AC1489F1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uiPriority="6" w:qFormat="1"/>
    <w:lsdException w:name="Signature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uiPriority="5" w:qFormat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21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link w:val="DateChar"/>
    <w:uiPriority w:val="3"/>
    <w:qFormat/>
    <w:pPr>
      <w:spacing w:line="240" w:lineRule="auto"/>
    </w:pPr>
    <w:rPr>
      <w:b/>
      <w:spacing w:val="21"/>
    </w:rPr>
  </w:style>
  <w:style w:type="paragraph" w:styleId="Title">
    <w:name w:val="Title"/>
    <w:basedOn w:val="Normal"/>
    <w:link w:val="TitleChar"/>
    <w:uiPriority w:val="10"/>
    <w:semiHidden/>
    <w:unhideWhenUsed/>
    <w:pPr>
      <w:spacing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SenderContactInfo">
    <w:name w:val="Sender Contact Info"/>
    <w:basedOn w:val="Normal"/>
    <w:uiPriority w:val="2"/>
    <w:qFormat/>
    <w:pPr>
      <w:spacing w:after="920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character" w:customStyle="1" w:styleId="DateChar">
    <w:name w:val="Date Char"/>
    <w:basedOn w:val="DefaultParagraphFont"/>
    <w:link w:val="Date"/>
    <w:uiPriority w:val="3"/>
    <w:rPr>
      <w:b/>
      <w:spacing w:val="21"/>
    </w:rPr>
  </w:style>
  <w:style w:type="paragraph" w:styleId="Signature">
    <w:name w:val="Signature"/>
    <w:basedOn w:val="Normal"/>
    <w:link w:val="SignatureChar"/>
    <w:uiPriority w:val="7"/>
    <w:qFormat/>
    <w:pPr>
      <w:spacing w:before="1000" w:line="240" w:lineRule="auto"/>
      <w:contextualSpacing/>
    </w:pPr>
    <w:rPr>
      <w:b/>
      <w:spacing w:val="21"/>
    </w:rPr>
  </w:style>
  <w:style w:type="character" w:customStyle="1" w:styleId="SignatureChar">
    <w:name w:val="Signature Char"/>
    <w:basedOn w:val="DefaultParagraphFont"/>
    <w:link w:val="Signature"/>
    <w:uiPriority w:val="7"/>
    <w:rPr>
      <w:b/>
      <w:spacing w:val="21"/>
    </w:rPr>
  </w:style>
  <w:style w:type="paragraph" w:styleId="Salutation">
    <w:name w:val="Salutation"/>
    <w:basedOn w:val="Normal"/>
    <w:next w:val="Normal"/>
    <w:link w:val="SalutationChar"/>
    <w:uiPriority w:val="5"/>
    <w:qFormat/>
    <w:pPr>
      <w:spacing w:before="800"/>
      <w:contextualSpacing/>
    </w:pPr>
    <w:rPr>
      <w:b/>
      <w:spacing w:val="21"/>
    </w:rPr>
  </w:style>
  <w:style w:type="paragraph" w:customStyle="1" w:styleId="Name">
    <w:name w:val="Name"/>
    <w:basedOn w:val="Normal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paragraph" w:customStyle="1" w:styleId="RecipientContactInfo">
    <w:name w:val="Recipient Contact Info"/>
    <w:basedOn w:val="Normal"/>
    <w:link w:val="RecipientContactInfoChar"/>
    <w:uiPriority w:val="4"/>
    <w:qFormat/>
    <w:pPr>
      <w:spacing w:line="240" w:lineRule="auto"/>
      <w:contextualSpacing/>
    </w:pPr>
  </w:style>
  <w:style w:type="character" w:customStyle="1" w:styleId="RecipientContactInfoChar">
    <w:name w:val="Recipient Contact Info Char"/>
    <w:basedOn w:val="DefaultParagraphFont"/>
    <w:link w:val="RecipientContactInfo"/>
    <w:uiPriority w:val="4"/>
  </w:style>
  <w:style w:type="character" w:customStyle="1" w:styleId="SalutationChar">
    <w:name w:val="Salutation Char"/>
    <w:basedOn w:val="DefaultParagraphFont"/>
    <w:link w:val="Salutation"/>
    <w:uiPriority w:val="5"/>
    <w:rPr>
      <w:b/>
      <w:spacing w:val="21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i/>
      <w:szCs w:val="24"/>
    </w:rPr>
  </w:style>
  <w:style w:type="paragraph" w:styleId="Closing">
    <w:name w:val="Closing"/>
    <w:basedOn w:val="Normal"/>
    <w:next w:val="Signature"/>
    <w:link w:val="ClosingChar"/>
    <w:uiPriority w:val="6"/>
    <w:qFormat/>
    <w:rsid w:val="0048751C"/>
  </w:style>
  <w:style w:type="character" w:customStyle="1" w:styleId="ClosingChar">
    <w:name w:val="Closing Char"/>
    <w:basedOn w:val="DefaultParagraphFont"/>
    <w:link w:val="Closing"/>
    <w:uiPriority w:val="6"/>
    <w:rsid w:val="0048751C"/>
  </w:style>
  <w:style w:type="character" w:styleId="Hyperlink">
    <w:name w:val="Hyperlink"/>
    <w:basedOn w:val="DefaultParagraphFont"/>
    <w:uiPriority w:val="99"/>
    <w:unhideWhenUsed/>
    <w:rsid w:val="003078D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9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gel/Library/Containers/com.microsoft.Word/Data/Library/Application%20Support/Microsoft/Office/16.0/DTS/Search/%7b4886102C-82B2-B647-B46B-687D543A7202%7dtf10002080.dotx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{4886102C-82B2-B647-B46B-687D543A7202}tf10002080.dotx</Template>
  <TotalTime>103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Xiaochen Lu</Company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>Selection Committee at Google</cp:keywords>
  <dc:description/>
  <cp:lastModifiedBy>Nigel Lu</cp:lastModifiedBy>
  <cp:revision>19</cp:revision>
  <dcterms:created xsi:type="dcterms:W3CDTF">2023-06-11T15:45:00Z</dcterms:created>
  <dcterms:modified xsi:type="dcterms:W3CDTF">2024-01-30T03:39:00Z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