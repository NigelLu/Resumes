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02B73" w14:textId="799DD7C5" w:rsidR="00900DA4" w:rsidRDefault="00900DA4" w:rsidP="00900DA4">
      <w:pPr>
        <w:pStyle w:val="NormalWeb"/>
        <w:spacing w:before="0" w:beforeAutospacing="0" w:after="0" w:afterAutospacing="0" w:line="288" w:lineRule="auto"/>
        <w:rPr>
          <w:color w:val="000000" w:themeColor="text1"/>
        </w:rPr>
      </w:pPr>
      <w:r w:rsidRPr="00900DA4">
        <w:rPr>
          <w:color w:val="000000" w:themeColor="text1"/>
        </w:rPr>
        <w:t>I am writing to express my deep passion and enthusiasm for serving our school community and contributing to the betterment of the NYU campus. As a dedicated and highly motivated student pursuing a Master's degree in Computer Science at NYU, I am eager to utilize my skills and experiences to make a positive impact on campus life.</w:t>
      </w:r>
    </w:p>
    <w:p w14:paraId="2F15B0BA" w14:textId="77777777" w:rsidR="00900DA4" w:rsidRPr="00900DA4" w:rsidRDefault="00900DA4" w:rsidP="00900DA4">
      <w:pPr>
        <w:pStyle w:val="NormalWeb"/>
        <w:spacing w:before="0" w:beforeAutospacing="0" w:after="0" w:afterAutospacing="0" w:line="288" w:lineRule="auto"/>
        <w:rPr>
          <w:color w:val="000000" w:themeColor="text1"/>
        </w:rPr>
      </w:pPr>
    </w:p>
    <w:p w14:paraId="313FDDAE" w14:textId="77777777" w:rsidR="00900DA4" w:rsidRDefault="00900DA4" w:rsidP="00900DA4">
      <w:pPr>
        <w:pStyle w:val="NormalWeb"/>
        <w:spacing w:before="0" w:beforeAutospacing="0" w:after="0" w:afterAutospacing="0" w:line="288" w:lineRule="auto"/>
        <w:rPr>
          <w:color w:val="000000" w:themeColor="text1"/>
        </w:rPr>
      </w:pPr>
      <w:r w:rsidRPr="00900DA4">
        <w:rPr>
          <w:color w:val="000000" w:themeColor="text1"/>
        </w:rPr>
        <w:t>Throughout my academic journey at NYU, I have not only focused on excelling in my coursework but also actively engaged in on-campus activities and volunteer work. I firmly believe that a thriving academic community is built upon the collective efforts of its members, and I am committed to playing an active role in creating a vibrant and inclusive campus environment for all students.</w:t>
      </w:r>
    </w:p>
    <w:p w14:paraId="4A8873DC" w14:textId="77777777" w:rsidR="00900DA4" w:rsidRPr="00900DA4" w:rsidRDefault="00900DA4" w:rsidP="00900DA4">
      <w:pPr>
        <w:pStyle w:val="NormalWeb"/>
        <w:spacing w:before="0" w:beforeAutospacing="0" w:after="0" w:afterAutospacing="0" w:line="288" w:lineRule="auto"/>
        <w:rPr>
          <w:color w:val="000000" w:themeColor="text1"/>
        </w:rPr>
      </w:pPr>
    </w:p>
    <w:p w14:paraId="7A281C45" w14:textId="77777777" w:rsidR="00900DA4" w:rsidRDefault="00900DA4" w:rsidP="00900DA4">
      <w:pPr>
        <w:pStyle w:val="NormalWeb"/>
        <w:spacing w:before="0" w:beforeAutospacing="0" w:after="0" w:afterAutospacing="0" w:line="288" w:lineRule="auto"/>
        <w:rPr>
          <w:color w:val="000000" w:themeColor="text1"/>
        </w:rPr>
      </w:pPr>
      <w:r w:rsidRPr="00900DA4">
        <w:rPr>
          <w:color w:val="000000" w:themeColor="text1"/>
        </w:rPr>
        <w:t>My experiences as a Chinese Admissions Ambassador at NYU Shanghai have allowed me to interact with prospective students and their parents, sharing valuable information about admissions events and providing guidance during the application process. I take great pride in representing NYU and showcasing the unique opportunities it offers. Through campus tours and information sessions, I have had the privilege of introducing potential students to the rich academic and cultural experiences NYU has to offer.</w:t>
      </w:r>
    </w:p>
    <w:p w14:paraId="54BC3216" w14:textId="77777777" w:rsidR="00900DA4" w:rsidRPr="00900DA4" w:rsidRDefault="00900DA4" w:rsidP="00900DA4">
      <w:pPr>
        <w:pStyle w:val="NormalWeb"/>
        <w:spacing w:before="0" w:beforeAutospacing="0" w:after="0" w:afterAutospacing="0" w:line="288" w:lineRule="auto"/>
        <w:rPr>
          <w:color w:val="000000" w:themeColor="text1"/>
        </w:rPr>
      </w:pPr>
    </w:p>
    <w:p w14:paraId="6FD18EE1" w14:textId="77777777" w:rsidR="00900DA4" w:rsidRDefault="00900DA4" w:rsidP="00900DA4">
      <w:pPr>
        <w:pStyle w:val="NormalWeb"/>
        <w:spacing w:before="0" w:beforeAutospacing="0" w:after="0" w:afterAutospacing="0" w:line="288" w:lineRule="auto"/>
        <w:rPr>
          <w:color w:val="000000" w:themeColor="text1"/>
        </w:rPr>
      </w:pPr>
      <w:r w:rsidRPr="00900DA4">
        <w:rPr>
          <w:color w:val="000000" w:themeColor="text1"/>
        </w:rPr>
        <w:t>As a Resident Assistant at NYU Shanghai's Office of Residential Life, I have been entrusted with the responsibility of fostering a safe and inclusive community for students. I have actively collaborated with different departments and fellow Resident Assistants to organize meaningful on-campus events that promote student engagement and well-being. By addressing residence hall issues, assessing and escalating crisis situations, and maintaining open lines of communication, I have strived to create an environment where students feel supported and empowered to succeed.</w:t>
      </w:r>
    </w:p>
    <w:p w14:paraId="1D26E531" w14:textId="77777777" w:rsidR="00900DA4" w:rsidRPr="00900DA4" w:rsidRDefault="00900DA4" w:rsidP="00900DA4">
      <w:pPr>
        <w:pStyle w:val="NormalWeb"/>
        <w:spacing w:before="0" w:beforeAutospacing="0" w:after="0" w:afterAutospacing="0" w:line="288" w:lineRule="auto"/>
        <w:rPr>
          <w:color w:val="000000" w:themeColor="text1"/>
        </w:rPr>
      </w:pPr>
    </w:p>
    <w:p w14:paraId="55634BB1" w14:textId="77777777" w:rsidR="00900DA4" w:rsidRDefault="00900DA4" w:rsidP="00900DA4">
      <w:pPr>
        <w:pStyle w:val="NormalWeb"/>
        <w:spacing w:before="0" w:beforeAutospacing="0" w:after="0" w:afterAutospacing="0" w:line="288" w:lineRule="auto"/>
        <w:rPr>
          <w:color w:val="000000" w:themeColor="text1"/>
        </w:rPr>
      </w:pPr>
      <w:r w:rsidRPr="00900DA4">
        <w:rPr>
          <w:color w:val="000000" w:themeColor="text1"/>
        </w:rPr>
        <w:t>Beyond my on-campus involvements, I have also sought opportunities to make a positive impact beyond the university. As an English Teacher at Steppingstones Shanghai, I worked with elementary-level children of migrant workers, promoting education equality and empowering young minds. This experience reinforced my commitment to education and community engagement, and I carry these values with me in all aspects of my life.</w:t>
      </w:r>
    </w:p>
    <w:p w14:paraId="606883CB" w14:textId="77777777" w:rsidR="00900DA4" w:rsidRPr="00900DA4" w:rsidRDefault="00900DA4" w:rsidP="00900DA4">
      <w:pPr>
        <w:pStyle w:val="NormalWeb"/>
        <w:spacing w:before="0" w:beforeAutospacing="0" w:after="0" w:afterAutospacing="0" w:line="288" w:lineRule="auto"/>
        <w:rPr>
          <w:color w:val="000000" w:themeColor="text1"/>
        </w:rPr>
      </w:pPr>
    </w:p>
    <w:p w14:paraId="5D5BAC2D" w14:textId="77777777" w:rsidR="00900DA4" w:rsidRDefault="00900DA4" w:rsidP="00900DA4">
      <w:pPr>
        <w:pStyle w:val="NormalWeb"/>
        <w:spacing w:before="0" w:beforeAutospacing="0" w:after="0" w:afterAutospacing="0" w:line="288" w:lineRule="auto"/>
        <w:rPr>
          <w:color w:val="000000" w:themeColor="text1"/>
        </w:rPr>
      </w:pPr>
      <w:r w:rsidRPr="00900DA4">
        <w:rPr>
          <w:color w:val="000000" w:themeColor="text1"/>
        </w:rPr>
        <w:t>My dedication to serving our school community extends to my professional endeavors as well. As a Co-founder and Full-stack Engineer at Kaizntree Co., I have been actively involved in building a powerful one-stop management platform for small businesses. This experience has taught me the importance of collaboration, innovation, and customer-centric problem-solving. By leveraging my technical skills and entrepreneurial mindset, I have strived to create solutions that positively impact the small business community and contribute to their growth and success.</w:t>
      </w:r>
    </w:p>
    <w:p w14:paraId="7D6C3D55" w14:textId="77777777" w:rsidR="00900DA4" w:rsidRPr="00900DA4" w:rsidRDefault="00900DA4" w:rsidP="00900DA4">
      <w:pPr>
        <w:pStyle w:val="NormalWeb"/>
        <w:spacing w:before="0" w:beforeAutospacing="0" w:after="0" w:afterAutospacing="0" w:line="288" w:lineRule="auto"/>
        <w:rPr>
          <w:color w:val="000000" w:themeColor="text1"/>
        </w:rPr>
      </w:pPr>
    </w:p>
    <w:p w14:paraId="20E92340" w14:textId="77777777" w:rsidR="00900DA4" w:rsidRDefault="00900DA4" w:rsidP="00900DA4">
      <w:pPr>
        <w:pStyle w:val="NormalWeb"/>
        <w:spacing w:before="0" w:beforeAutospacing="0" w:after="0" w:afterAutospacing="0" w:line="288" w:lineRule="auto"/>
        <w:rPr>
          <w:color w:val="000000" w:themeColor="text1"/>
        </w:rPr>
      </w:pPr>
      <w:r w:rsidRPr="00900DA4">
        <w:rPr>
          <w:color w:val="000000" w:themeColor="text1"/>
        </w:rPr>
        <w:t xml:space="preserve">I firmly believe that my passion for service, combined with my academic excellence, technical proficiency, and practical experience, make me an ideal candidate to contribute to the betterment of the </w:t>
      </w:r>
      <w:r w:rsidRPr="00900DA4">
        <w:rPr>
          <w:color w:val="000000" w:themeColor="text1"/>
        </w:rPr>
        <w:lastRenderedPageBreak/>
        <w:t>NYU campus. I am dedicated to fostering a supportive and inclusive environment where students can thrive academically, professionally, and personally.</w:t>
      </w:r>
    </w:p>
    <w:p w14:paraId="0EA87F6F" w14:textId="77777777" w:rsidR="00900DA4" w:rsidRPr="00900DA4" w:rsidRDefault="00900DA4" w:rsidP="00900DA4">
      <w:pPr>
        <w:pStyle w:val="NormalWeb"/>
        <w:spacing w:before="0" w:beforeAutospacing="0" w:after="0" w:afterAutospacing="0" w:line="288" w:lineRule="auto"/>
        <w:rPr>
          <w:color w:val="000000" w:themeColor="text1"/>
        </w:rPr>
      </w:pPr>
    </w:p>
    <w:p w14:paraId="2AFA0D1E" w14:textId="67FE0CC7" w:rsidR="00900DA4" w:rsidRDefault="00900DA4" w:rsidP="00900DA4">
      <w:pPr>
        <w:pStyle w:val="NormalWeb"/>
        <w:spacing w:before="0" w:beforeAutospacing="0" w:after="0" w:afterAutospacing="0" w:line="288" w:lineRule="auto"/>
        <w:rPr>
          <w:color w:val="000000" w:themeColor="text1"/>
        </w:rPr>
      </w:pPr>
      <w:r w:rsidRPr="00900DA4">
        <w:rPr>
          <w:color w:val="000000" w:themeColor="text1"/>
        </w:rPr>
        <w:t xml:space="preserve">Thank you for considering my application. I have attached my resume for your review, and I would welcome the opportunity to discuss my qualifications further. I am available for an interview at your convenience and can be reached at </w:t>
      </w:r>
      <w:hyperlink r:id="rId7" w:history="1">
        <w:r w:rsidRPr="000161BF">
          <w:rPr>
            <w:rStyle w:val="Hyperlink"/>
          </w:rPr>
          <w:t>xl3139@nyu.edu</w:t>
        </w:r>
      </w:hyperlink>
      <w:r>
        <w:rPr>
          <w:color w:val="000000" w:themeColor="text1"/>
        </w:rPr>
        <w:t>.</w:t>
      </w:r>
    </w:p>
    <w:p w14:paraId="0C648544" w14:textId="77777777" w:rsidR="00900DA4" w:rsidRPr="00900DA4" w:rsidRDefault="00900DA4" w:rsidP="00900DA4">
      <w:pPr>
        <w:pStyle w:val="NormalWeb"/>
        <w:spacing w:before="0" w:beforeAutospacing="0" w:after="0" w:afterAutospacing="0" w:line="288" w:lineRule="auto"/>
        <w:rPr>
          <w:color w:val="000000" w:themeColor="text1"/>
        </w:rPr>
      </w:pPr>
    </w:p>
    <w:p w14:paraId="0CFB194C" w14:textId="77777777" w:rsidR="00900DA4" w:rsidRDefault="00900DA4" w:rsidP="00900DA4">
      <w:pPr>
        <w:pStyle w:val="NormalWeb"/>
        <w:spacing w:before="0" w:beforeAutospacing="0" w:after="0" w:afterAutospacing="0" w:line="288" w:lineRule="auto"/>
        <w:rPr>
          <w:color w:val="000000" w:themeColor="text1"/>
        </w:rPr>
      </w:pPr>
      <w:r w:rsidRPr="00900DA4">
        <w:rPr>
          <w:color w:val="000000" w:themeColor="text1"/>
        </w:rPr>
        <w:t>Sincerely,</w:t>
      </w:r>
    </w:p>
    <w:p w14:paraId="76FEF379" w14:textId="16A2C13A" w:rsidR="00900DA4" w:rsidRPr="00900DA4" w:rsidRDefault="00900DA4" w:rsidP="00900DA4">
      <w:pPr>
        <w:pStyle w:val="NormalWeb"/>
        <w:spacing w:before="0" w:beforeAutospacing="0" w:after="0" w:afterAutospacing="0" w:line="288" w:lineRule="auto"/>
        <w:rPr>
          <w:color w:val="000000" w:themeColor="text1"/>
        </w:rPr>
      </w:pPr>
      <w:r>
        <w:rPr>
          <w:color w:val="000000" w:themeColor="text1"/>
        </w:rPr>
        <w:t>Xiaochen</w:t>
      </w:r>
    </w:p>
    <w:p w14:paraId="275D7947" w14:textId="4E0CEF2B" w:rsidR="00E95027" w:rsidRPr="00900DA4" w:rsidRDefault="00E95027" w:rsidP="00900DA4">
      <w:pPr>
        <w:spacing w:line="288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95027" w:rsidRPr="00900DA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9BBB2" w14:textId="77777777" w:rsidR="007F376D" w:rsidRDefault="007F376D">
      <w:pPr>
        <w:spacing w:after="0" w:line="240" w:lineRule="auto"/>
      </w:pPr>
      <w:r>
        <w:separator/>
      </w:r>
    </w:p>
  </w:endnote>
  <w:endnote w:type="continuationSeparator" w:id="0">
    <w:p w14:paraId="072374C9" w14:textId="77777777" w:rsidR="007F376D" w:rsidRDefault="007F3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AAF24" w14:textId="77777777" w:rsidR="007F376D" w:rsidRDefault="007F376D">
      <w:pPr>
        <w:spacing w:after="0" w:line="240" w:lineRule="auto"/>
      </w:pPr>
      <w:r>
        <w:separator/>
      </w:r>
    </w:p>
  </w:footnote>
  <w:footnote w:type="continuationSeparator" w:id="0">
    <w:p w14:paraId="16BA7FD1" w14:textId="77777777" w:rsidR="007F376D" w:rsidRDefault="007F3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E3B1D"/>
    <w:rsid w:val="00140680"/>
    <w:rsid w:val="00251664"/>
    <w:rsid w:val="00261D55"/>
    <w:rsid w:val="002E2AD5"/>
    <w:rsid w:val="003078DC"/>
    <w:rsid w:val="003F5321"/>
    <w:rsid w:val="0048751C"/>
    <w:rsid w:val="00501646"/>
    <w:rsid w:val="00510BDD"/>
    <w:rsid w:val="006C48E6"/>
    <w:rsid w:val="00775AFB"/>
    <w:rsid w:val="0078362B"/>
    <w:rsid w:val="007F376D"/>
    <w:rsid w:val="00900DA4"/>
    <w:rsid w:val="00A90968"/>
    <w:rsid w:val="00AA77E8"/>
    <w:rsid w:val="00AC231E"/>
    <w:rsid w:val="00AC6117"/>
    <w:rsid w:val="00BC467A"/>
    <w:rsid w:val="00E5559C"/>
    <w:rsid w:val="00E95027"/>
    <w:rsid w:val="00F72272"/>
    <w:rsid w:val="00F8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00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3139@ny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77</TotalTime>
  <Pages>2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2</cp:revision>
  <dcterms:created xsi:type="dcterms:W3CDTF">2023-06-11T15:45:00Z</dcterms:created>
  <dcterms:modified xsi:type="dcterms:W3CDTF">2023-11-09T15:58:00Z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